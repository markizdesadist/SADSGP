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8A5" w:rsidRPr="002B45B7" w:rsidRDefault="0069002F" w:rsidP="000B3131">
      <w:pPr>
        <w:spacing w:before="240"/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Акт</w:t>
      </w:r>
      <w:r w:rsidRPr="002B45B7">
        <w:rPr>
          <w:sz w:val="28"/>
          <w:szCs w:val="28"/>
        </w:rPr>
        <w:t>-</w:t>
      </w:r>
      <w:r>
        <w:rPr>
          <w:sz w:val="28"/>
          <w:szCs w:val="28"/>
        </w:rPr>
        <w:t>расхода</w:t>
      </w:r>
      <w:r w:rsidRPr="002B45B7">
        <w:rPr>
          <w:sz w:val="28"/>
          <w:szCs w:val="28"/>
        </w:rPr>
        <w:t xml:space="preserve"> </w:t>
      </w:r>
      <w:r>
        <w:rPr>
          <w:sz w:val="28"/>
          <w:szCs w:val="28"/>
        </w:rPr>
        <w:t>ТМЦ</w:t>
      </w:r>
      <w:r w:rsidRPr="002B45B7">
        <w:rPr>
          <w:sz w:val="28"/>
          <w:szCs w:val="28"/>
        </w:rPr>
        <w:t xml:space="preserve"> №</w:t>
      </w:r>
      <w:r w:rsidR="001E7313">
        <w:rPr>
          <w:sz w:val="28"/>
          <w:szCs w:val="28"/>
          <w:lang w:val="en-US"/>
        </w:rPr>
        <w:t xml:space="preserve">    </w:t>
      </w:r>
      <w:proofErr w:type="gramStart"/>
      <w:r w:rsidR="001E7313">
        <w:rPr>
          <w:sz w:val="28"/>
          <w:szCs w:val="28"/>
          <w:lang w:val="en-US"/>
        </w:rPr>
        <w:t xml:space="preserve">  </w:t>
      </w:r>
      <w:r w:rsidRPr="002B45B7">
        <w:rPr>
          <w:sz w:val="28"/>
          <w:szCs w:val="28"/>
        </w:rPr>
        <w:t xml:space="preserve"> </w:t>
      </w:r>
      <w:r w:rsidR="002B45B7">
        <w:rPr>
          <w:sz w:val="28"/>
          <w:szCs w:val="28"/>
          <w:lang w:val="en-US"/>
        </w:rPr>
        <w:t>{</w:t>
      </w:r>
      <w:proofErr w:type="gramEnd"/>
      <w:r w:rsidR="002B45B7">
        <w:rPr>
          <w:sz w:val="28"/>
          <w:szCs w:val="28"/>
          <w:lang w:val="en-US"/>
        </w:rPr>
        <w:t>{r</w:t>
      </w:r>
      <w:bookmarkStart w:id="0" w:name="_GoBack"/>
      <w:bookmarkEnd w:id="0"/>
      <w:r w:rsidR="002B45B7">
        <w:rPr>
          <w:sz w:val="28"/>
          <w:szCs w:val="28"/>
          <w:lang w:val="en-US"/>
        </w:rPr>
        <w:t xml:space="preserve"> </w:t>
      </w:r>
      <w:proofErr w:type="spellStart"/>
      <w:r w:rsidR="002B45B7">
        <w:rPr>
          <w:sz w:val="28"/>
          <w:szCs w:val="28"/>
          <w:lang w:val="en-US"/>
        </w:rPr>
        <w:t>order_number</w:t>
      </w:r>
      <w:proofErr w:type="spellEnd"/>
      <w:r w:rsidR="002B45B7">
        <w:rPr>
          <w:sz w:val="28"/>
          <w:szCs w:val="28"/>
          <w:lang w:val="en-US"/>
        </w:rPr>
        <w:t xml:space="preserve">}} </w:t>
      </w:r>
      <w:r w:rsidR="001E7313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>от</w:t>
      </w:r>
      <w:r w:rsidR="001E7313">
        <w:rPr>
          <w:sz w:val="28"/>
          <w:szCs w:val="28"/>
          <w:lang w:val="en-US"/>
        </w:rPr>
        <w:t xml:space="preserve">      </w:t>
      </w:r>
      <w:r w:rsidRPr="002B45B7">
        <w:rPr>
          <w:sz w:val="28"/>
          <w:szCs w:val="28"/>
        </w:rPr>
        <w:t xml:space="preserve"> </w:t>
      </w:r>
      <w:r w:rsidR="002B45B7">
        <w:rPr>
          <w:sz w:val="28"/>
          <w:szCs w:val="28"/>
          <w:lang w:val="en-US"/>
        </w:rPr>
        <w:t xml:space="preserve">{{r </w:t>
      </w:r>
      <w:proofErr w:type="spellStart"/>
      <w:r w:rsidR="002B45B7">
        <w:rPr>
          <w:sz w:val="28"/>
          <w:szCs w:val="28"/>
          <w:lang w:val="en-US"/>
        </w:rPr>
        <w:t>curdata</w:t>
      </w:r>
      <w:proofErr w:type="spellEnd"/>
      <w:r w:rsidR="002B45B7">
        <w:rPr>
          <w:sz w:val="28"/>
          <w:szCs w:val="28"/>
          <w:lang w:val="en-US"/>
        </w:rPr>
        <w:t>}}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843"/>
        <w:gridCol w:w="4388"/>
      </w:tblGrid>
      <w:tr w:rsidR="0069002F" w:rsidTr="0069002F">
        <w:tc>
          <w:tcPr>
            <w:tcW w:w="3114" w:type="dxa"/>
          </w:tcPr>
          <w:p w:rsidR="0069002F" w:rsidRPr="0069002F" w:rsidRDefault="0069002F" w:rsidP="000B3131">
            <w:pPr>
              <w:ind w:lef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6231" w:type="dxa"/>
            <w:gridSpan w:val="2"/>
            <w:tcBorders>
              <w:bottom w:val="single" w:sz="4" w:space="0" w:color="auto"/>
            </w:tcBorders>
          </w:tcPr>
          <w:p w:rsidR="0069002F" w:rsidRDefault="004050D2" w:rsidP="00324DB3">
            <w:pPr>
              <w:ind w:left="142" w:firstLine="45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{{r </w:t>
            </w:r>
            <w:r w:rsidR="002B45B7">
              <w:rPr>
                <w:sz w:val="28"/>
                <w:szCs w:val="28"/>
                <w:lang w:val="en-US"/>
              </w:rPr>
              <w:t>name}}</w:t>
            </w:r>
          </w:p>
        </w:tc>
      </w:tr>
      <w:tr w:rsidR="0069002F" w:rsidTr="0069002F">
        <w:tc>
          <w:tcPr>
            <w:tcW w:w="3114" w:type="dxa"/>
          </w:tcPr>
          <w:p w:rsidR="0069002F" w:rsidRPr="0069002F" w:rsidRDefault="0069002F" w:rsidP="000B3131">
            <w:pPr>
              <w:ind w:lef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 / прицеп</w:t>
            </w:r>
          </w:p>
        </w:tc>
        <w:tc>
          <w:tcPr>
            <w:tcW w:w="1843" w:type="dxa"/>
          </w:tcPr>
          <w:p w:rsidR="0069002F" w:rsidRPr="0069002F" w:rsidRDefault="0069002F" w:rsidP="000B3131">
            <w:pPr>
              <w:ind w:left="142" w:firstLine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Марка: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69002F" w:rsidRPr="002B45B7" w:rsidRDefault="002B45B7" w:rsidP="002B45B7">
            <w:pPr>
              <w:ind w:left="142" w:firstLine="45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 brand}}</w:t>
            </w:r>
          </w:p>
        </w:tc>
      </w:tr>
      <w:tr w:rsidR="0069002F" w:rsidTr="0069002F">
        <w:tc>
          <w:tcPr>
            <w:tcW w:w="3114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69002F" w:rsidRPr="0069002F" w:rsidRDefault="0069002F" w:rsidP="000B3131">
            <w:pPr>
              <w:ind w:left="142" w:firstLine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Номер: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69002F" w:rsidRPr="002B45B7" w:rsidRDefault="002B45B7" w:rsidP="002B45B7">
            <w:pPr>
              <w:ind w:left="142" w:firstLine="45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 car_number}}</w:t>
            </w:r>
          </w:p>
        </w:tc>
      </w:tr>
    </w:tbl>
    <w:p w:rsidR="0069002F" w:rsidRPr="00332DBE" w:rsidRDefault="0069002F" w:rsidP="00332DBE">
      <w:pPr>
        <w:spacing w:after="0"/>
        <w:ind w:left="142"/>
        <w:jc w:val="center"/>
        <w:rPr>
          <w:sz w:val="6"/>
          <w:szCs w:val="6"/>
          <w:lang w:val="en-US"/>
        </w:rPr>
      </w:pPr>
    </w:p>
    <w:tbl>
      <w:tblPr>
        <w:tblStyle w:val="a8"/>
        <w:tblW w:w="10399" w:type="dxa"/>
        <w:tblInd w:w="-23" w:type="dxa"/>
        <w:tblLook w:val="04A0" w:firstRow="1" w:lastRow="0" w:firstColumn="1" w:lastColumn="0" w:noHBand="0" w:noVBand="1"/>
      </w:tblPr>
      <w:tblGrid>
        <w:gridCol w:w="23"/>
        <w:gridCol w:w="645"/>
        <w:gridCol w:w="1760"/>
        <w:gridCol w:w="969"/>
        <w:gridCol w:w="2940"/>
        <w:gridCol w:w="1601"/>
        <w:gridCol w:w="1086"/>
        <w:gridCol w:w="321"/>
        <w:gridCol w:w="1054"/>
      </w:tblGrid>
      <w:tr w:rsidR="000B3131" w:rsidTr="000B3131">
        <w:trPr>
          <w:gridBefore w:val="1"/>
          <w:wBefore w:w="23" w:type="dxa"/>
        </w:trPr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69002F" w:rsidRPr="0069002F" w:rsidRDefault="0069002F" w:rsidP="000B31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69002F" w:rsidRPr="0069002F" w:rsidRDefault="0069002F" w:rsidP="000B3131">
            <w:pPr>
              <w:ind w:left="-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продукта</w:t>
            </w:r>
          </w:p>
        </w:tc>
        <w:tc>
          <w:tcPr>
            <w:tcW w:w="55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69002F" w:rsidRPr="0069002F" w:rsidRDefault="0069002F" w:rsidP="000B31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0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69002F" w:rsidRPr="0069002F" w:rsidRDefault="0069002F" w:rsidP="000B3131">
            <w:pPr>
              <w:jc w:val="center"/>
              <w:rPr>
                <w:sz w:val="18"/>
                <w:szCs w:val="18"/>
              </w:rPr>
            </w:pPr>
            <w:r w:rsidRPr="0069002F">
              <w:rPr>
                <w:sz w:val="18"/>
                <w:szCs w:val="18"/>
              </w:rPr>
              <w:t>Выдано / получено</w:t>
            </w:r>
          </w:p>
        </w:tc>
        <w:tc>
          <w:tcPr>
            <w:tcW w:w="13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69002F" w:rsidRPr="0069002F" w:rsidRDefault="0069002F" w:rsidP="000B3131">
            <w:pPr>
              <w:ind w:left="-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Получил</w:t>
            </w: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  <w:tcBorders>
              <w:top w:val="single" w:sz="18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  <w:tcBorders>
              <w:top w:val="single" w:sz="18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  <w:tcBorders>
              <w:top w:val="single" w:sz="18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  <w:tcBorders>
              <w:top w:val="single" w:sz="18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  <w:tcBorders>
              <w:top w:val="single" w:sz="18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  <w:tcBorders>
              <w:bottom w:val="single" w:sz="4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  <w:tcBorders>
              <w:bottom w:val="single" w:sz="4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  <w:tcBorders>
              <w:bottom w:val="single" w:sz="4" w:space="0" w:color="auto"/>
            </w:tcBorders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002F" w:rsidTr="000B3131">
        <w:trPr>
          <w:gridBefore w:val="1"/>
          <w:wBefore w:w="23" w:type="dxa"/>
        </w:trPr>
        <w:tc>
          <w:tcPr>
            <w:tcW w:w="645" w:type="dxa"/>
            <w:tcBorders>
              <w:right w:val="nil"/>
            </w:tcBorders>
            <w:shd w:val="clear" w:color="auto" w:fill="D0CECE" w:themeFill="background2" w:themeFillShade="E6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10" w:type="dxa"/>
            <w:gridSpan w:val="3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69002F" w:rsidRPr="00F05E4B" w:rsidRDefault="00F05E4B" w:rsidP="000B3131">
            <w:pPr>
              <w:ind w:left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086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5" w:type="dxa"/>
            <w:gridSpan w:val="2"/>
            <w:tcBorders>
              <w:left w:val="nil"/>
            </w:tcBorders>
            <w:shd w:val="clear" w:color="auto" w:fill="D0CECE" w:themeFill="background2" w:themeFillShade="E6"/>
          </w:tcPr>
          <w:p w:rsidR="0069002F" w:rsidRDefault="0069002F" w:rsidP="000B3131">
            <w:pPr>
              <w:ind w:left="14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05E4B" w:rsidTr="000B31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54" w:type="dxa"/>
        </w:trPr>
        <w:tc>
          <w:tcPr>
            <w:tcW w:w="3397" w:type="dxa"/>
            <w:gridSpan w:val="4"/>
          </w:tcPr>
          <w:p w:rsidR="00F05E4B" w:rsidRPr="00F05E4B" w:rsidRDefault="00F05E4B" w:rsidP="005139D9">
            <w:pPr>
              <w:spacing w:before="240"/>
              <w:ind w:left="142" w:firstLine="313"/>
              <w:jc w:val="both"/>
              <w:rPr>
                <w:sz w:val="24"/>
                <w:szCs w:val="24"/>
              </w:rPr>
            </w:pPr>
            <w:r w:rsidRPr="00F05E4B">
              <w:rPr>
                <w:sz w:val="24"/>
                <w:szCs w:val="24"/>
              </w:rPr>
              <w:t>Разрешил / Затребовал</w:t>
            </w: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F05E4B" w:rsidRDefault="00F05E4B" w:rsidP="005139D9">
            <w:pPr>
              <w:spacing w:before="240"/>
              <w:ind w:left="142"/>
              <w:rPr>
                <w:sz w:val="28"/>
                <w:szCs w:val="28"/>
                <w:lang w:val="en-US"/>
              </w:rPr>
            </w:pPr>
          </w:p>
        </w:tc>
        <w:tc>
          <w:tcPr>
            <w:tcW w:w="3008" w:type="dxa"/>
            <w:gridSpan w:val="3"/>
            <w:tcBorders>
              <w:bottom w:val="single" w:sz="4" w:space="0" w:color="auto"/>
            </w:tcBorders>
          </w:tcPr>
          <w:p w:rsidR="00F05E4B" w:rsidRPr="00F05E4B" w:rsidRDefault="00F05E4B" w:rsidP="005139D9">
            <w:pPr>
              <w:spacing w:before="240"/>
              <w:ind w:left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F05E4B" w:rsidTr="000B31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54" w:type="dxa"/>
        </w:trPr>
        <w:tc>
          <w:tcPr>
            <w:tcW w:w="3397" w:type="dxa"/>
            <w:gridSpan w:val="4"/>
          </w:tcPr>
          <w:p w:rsidR="00F05E4B" w:rsidRPr="00F05E4B" w:rsidRDefault="00F05E4B" w:rsidP="005139D9">
            <w:pPr>
              <w:spacing w:before="240"/>
              <w:ind w:left="142" w:firstLine="313"/>
              <w:jc w:val="both"/>
              <w:rPr>
                <w:sz w:val="24"/>
                <w:szCs w:val="24"/>
              </w:rPr>
            </w:pPr>
            <w:r w:rsidRPr="00F05E4B">
              <w:rPr>
                <w:sz w:val="24"/>
                <w:szCs w:val="24"/>
              </w:rPr>
              <w:t>Выдал</w:t>
            </w:r>
          </w:p>
        </w:tc>
        <w:tc>
          <w:tcPr>
            <w:tcW w:w="2940" w:type="dxa"/>
            <w:tcBorders>
              <w:top w:val="single" w:sz="4" w:space="0" w:color="auto"/>
              <w:bottom w:val="single" w:sz="4" w:space="0" w:color="auto"/>
            </w:tcBorders>
          </w:tcPr>
          <w:p w:rsidR="00F05E4B" w:rsidRDefault="00F05E4B" w:rsidP="005139D9">
            <w:pPr>
              <w:spacing w:before="240"/>
              <w:ind w:left="142"/>
              <w:rPr>
                <w:sz w:val="28"/>
                <w:szCs w:val="28"/>
                <w:lang w:val="en-US"/>
              </w:rPr>
            </w:pPr>
          </w:p>
        </w:tc>
        <w:tc>
          <w:tcPr>
            <w:tcW w:w="30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05E4B" w:rsidRPr="00F05E4B" w:rsidRDefault="00F05E4B" w:rsidP="005139D9">
            <w:pPr>
              <w:spacing w:before="240"/>
              <w:ind w:left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</w:tbl>
    <w:p w:rsidR="00F05E4B" w:rsidRPr="0069002F" w:rsidRDefault="00F05E4B" w:rsidP="005139D9">
      <w:pPr>
        <w:spacing w:before="240"/>
        <w:ind w:left="142"/>
        <w:jc w:val="center"/>
        <w:rPr>
          <w:sz w:val="28"/>
          <w:szCs w:val="28"/>
          <w:lang w:val="en-US"/>
        </w:rPr>
      </w:pPr>
    </w:p>
    <w:sectPr w:rsidR="00F05E4B" w:rsidRPr="0069002F" w:rsidSect="00332DBE">
      <w:headerReference w:type="default" r:id="rId6"/>
      <w:pgSz w:w="11906" w:h="16838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497" w:rsidRDefault="004A2497" w:rsidP="0069002F">
      <w:pPr>
        <w:spacing w:after="0" w:line="240" w:lineRule="auto"/>
      </w:pPr>
      <w:r>
        <w:separator/>
      </w:r>
    </w:p>
  </w:endnote>
  <w:endnote w:type="continuationSeparator" w:id="0">
    <w:p w:rsidR="004A2497" w:rsidRDefault="004A2497" w:rsidP="0069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497" w:rsidRDefault="004A2497" w:rsidP="0069002F">
      <w:pPr>
        <w:spacing w:after="0" w:line="240" w:lineRule="auto"/>
      </w:pPr>
      <w:r>
        <w:separator/>
      </w:r>
    </w:p>
  </w:footnote>
  <w:footnote w:type="continuationSeparator" w:id="0">
    <w:p w:rsidR="004A2497" w:rsidRDefault="004A2497" w:rsidP="00690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02F" w:rsidRPr="0069002F" w:rsidRDefault="0069002F" w:rsidP="0069002F">
    <w:pPr>
      <w:pStyle w:val="a3"/>
      <w:jc w:val="right"/>
      <w:rPr>
        <w:sz w:val="24"/>
        <w:szCs w:val="24"/>
      </w:rPr>
    </w:pPr>
    <w:r w:rsidRPr="0069002F">
      <w:rPr>
        <w:sz w:val="24"/>
        <w:szCs w:val="24"/>
      </w:rPr>
      <w:t xml:space="preserve">Внутренняя накладная на </w:t>
    </w:r>
    <w:r w:rsidRPr="0069002F">
      <w:rPr>
        <w:b/>
        <w:sz w:val="24"/>
        <w:szCs w:val="24"/>
      </w:rPr>
      <w:t>РАСХОД</w:t>
    </w:r>
  </w:p>
  <w:p w:rsidR="0069002F" w:rsidRDefault="006900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B7"/>
    <w:rsid w:val="00046379"/>
    <w:rsid w:val="000B3131"/>
    <w:rsid w:val="001418CB"/>
    <w:rsid w:val="001E7313"/>
    <w:rsid w:val="002B45B7"/>
    <w:rsid w:val="002D3835"/>
    <w:rsid w:val="00324DB3"/>
    <w:rsid w:val="00332DBE"/>
    <w:rsid w:val="00376348"/>
    <w:rsid w:val="004050D2"/>
    <w:rsid w:val="004A2497"/>
    <w:rsid w:val="005139D9"/>
    <w:rsid w:val="005F58A5"/>
    <w:rsid w:val="0069002F"/>
    <w:rsid w:val="006B132F"/>
    <w:rsid w:val="00762761"/>
    <w:rsid w:val="009A6B02"/>
    <w:rsid w:val="009C797C"/>
    <w:rsid w:val="00CB06C7"/>
    <w:rsid w:val="00CD48C4"/>
    <w:rsid w:val="00DB59EB"/>
    <w:rsid w:val="00F0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38B4DC-9EC3-4C99-A817-2E4A6C6D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002F"/>
  </w:style>
  <w:style w:type="paragraph" w:styleId="a5">
    <w:name w:val="footer"/>
    <w:basedOn w:val="a"/>
    <w:link w:val="a6"/>
    <w:uiPriority w:val="99"/>
    <w:unhideWhenUsed/>
    <w:rsid w:val="00690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002F"/>
  </w:style>
  <w:style w:type="character" w:styleId="a7">
    <w:name w:val="Placeholder Text"/>
    <w:basedOn w:val="a0"/>
    <w:uiPriority w:val="99"/>
    <w:semiHidden/>
    <w:rsid w:val="0069002F"/>
    <w:rPr>
      <w:color w:val="808080"/>
    </w:rPr>
  </w:style>
  <w:style w:type="table" w:styleId="a8">
    <w:name w:val="Table Grid"/>
    <w:basedOn w:val="a1"/>
    <w:uiPriority w:val="39"/>
    <w:rsid w:val="0069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B3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3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tskij.vasil\Documents\&#1055;&#1086;&#1083;&#1100;&#1079;&#1086;&#1074;&#1072;&#1090;&#1077;&#1083;&#1100;&#1089;&#1082;&#1080;&#1077;%20&#1096;&#1072;&#1073;&#1083;&#1086;&#1085;&#1099;%20Office\Act%20of%20expens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 of expense</Template>
  <TotalTime>43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Admin</cp:lastModifiedBy>
  <cp:revision>12</cp:revision>
  <cp:lastPrinted>2022-08-01T10:37:00Z</cp:lastPrinted>
  <dcterms:created xsi:type="dcterms:W3CDTF">2022-07-27T08:02:00Z</dcterms:created>
  <dcterms:modified xsi:type="dcterms:W3CDTF">2022-08-01T10:55:00Z</dcterms:modified>
</cp:coreProperties>
</file>