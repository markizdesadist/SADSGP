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8A5" w:rsidRPr="00BA52F6" w:rsidRDefault="00B02A13" w:rsidP="00AB457B">
      <w:pPr>
        <w:spacing w:after="0"/>
        <w:ind w:left="142"/>
        <w:jc w:val="center"/>
        <w:rPr>
          <w:sz w:val="32"/>
          <w:szCs w:val="32"/>
        </w:rPr>
      </w:pPr>
      <w:r>
        <w:rPr>
          <w:sz w:val="32"/>
          <w:szCs w:val="32"/>
        </w:rPr>
        <w:t>Акт №</w:t>
      </w:r>
      <w:r w:rsidR="001B1F13" w:rsidRPr="00BA52F6">
        <w:rPr>
          <w:sz w:val="32"/>
          <w:szCs w:val="32"/>
        </w:rPr>
        <w:t xml:space="preserve"> {{</w:t>
      </w:r>
      <w:r>
        <w:rPr>
          <w:sz w:val="32"/>
          <w:szCs w:val="32"/>
          <w:lang w:val="en-US"/>
        </w:rPr>
        <w:t>order</w:t>
      </w:r>
      <w:r w:rsidRPr="00BA52F6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number</w:t>
      </w:r>
      <w:r w:rsidRPr="00BA52F6">
        <w:rPr>
          <w:sz w:val="32"/>
          <w:szCs w:val="32"/>
        </w:rPr>
        <w:t>}}</w:t>
      </w:r>
    </w:p>
    <w:p w:rsidR="000250D8" w:rsidRDefault="000250D8" w:rsidP="00D83203">
      <w:pPr>
        <w:spacing w:after="0"/>
        <w:ind w:left="142"/>
        <w:jc w:val="center"/>
        <w:rPr>
          <w:sz w:val="24"/>
          <w:szCs w:val="24"/>
        </w:rPr>
      </w:pPr>
      <w:r>
        <w:rPr>
          <w:sz w:val="24"/>
          <w:szCs w:val="24"/>
        </w:rPr>
        <w:t>Приёмки-сдачи автомобиля для выполнения работ</w:t>
      </w:r>
    </w:p>
    <w:p w:rsidR="000250D8" w:rsidRDefault="000250D8" w:rsidP="00D83203">
      <w:pPr>
        <w:spacing w:after="0"/>
        <w:ind w:left="142"/>
        <w:jc w:val="center"/>
        <w:rPr>
          <w:sz w:val="24"/>
          <w:szCs w:val="24"/>
        </w:rPr>
      </w:pPr>
      <w:r>
        <w:rPr>
          <w:sz w:val="24"/>
          <w:szCs w:val="24"/>
        </w:rPr>
        <w:t>(техническое обслуживание, ремонт)</w:t>
      </w:r>
    </w:p>
    <w:p w:rsidR="000250D8" w:rsidRPr="00D83203" w:rsidRDefault="000250D8" w:rsidP="00D83203">
      <w:pPr>
        <w:spacing w:after="0"/>
        <w:ind w:left="142"/>
        <w:jc w:val="center"/>
        <w:rPr>
          <w:sz w:val="16"/>
          <w:szCs w:val="16"/>
        </w:rPr>
      </w:pPr>
      <w:r w:rsidRPr="00D83203">
        <w:rPr>
          <w:sz w:val="16"/>
          <w:szCs w:val="16"/>
        </w:rPr>
        <w:t xml:space="preserve">Составляется в 2-х экземплярах: 1-й экземпляр </w:t>
      </w:r>
      <w:r w:rsidR="00E27D7D" w:rsidRPr="00D83203">
        <w:rPr>
          <w:sz w:val="16"/>
          <w:szCs w:val="16"/>
        </w:rPr>
        <w:t>Исполнителю</w:t>
      </w:r>
      <w:r w:rsidRPr="00D83203">
        <w:rPr>
          <w:sz w:val="16"/>
          <w:szCs w:val="16"/>
        </w:rPr>
        <w:t>; 2-й экземпляр –Заказчику;</w:t>
      </w:r>
    </w:p>
    <w:p w:rsidR="000250D8" w:rsidRPr="00D83203" w:rsidRDefault="000250D8" w:rsidP="00D83203">
      <w:pPr>
        <w:spacing w:after="0"/>
        <w:ind w:left="142"/>
        <w:jc w:val="center"/>
        <w:rPr>
          <w:sz w:val="16"/>
          <w:szCs w:val="16"/>
        </w:rPr>
      </w:pPr>
      <w:r w:rsidRPr="00D83203">
        <w:rPr>
          <w:sz w:val="16"/>
          <w:szCs w:val="16"/>
        </w:rPr>
        <w:t>по окончании ремонта экземпляр Заказчика изымается.</w:t>
      </w:r>
    </w:p>
    <w:tbl>
      <w:tblPr>
        <w:tblStyle w:val="a8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5049"/>
        <w:gridCol w:w="2356"/>
      </w:tblGrid>
      <w:tr w:rsidR="007636BF" w:rsidRPr="007636BF" w:rsidTr="007636BF">
        <w:tc>
          <w:tcPr>
            <w:tcW w:w="2835" w:type="dxa"/>
            <w:vAlign w:val="center"/>
          </w:tcPr>
          <w:p w:rsidR="000250D8" w:rsidRPr="007636BF" w:rsidRDefault="000250D8" w:rsidP="007636BF">
            <w:pPr>
              <w:ind w:left="142"/>
              <w:jc w:val="both"/>
              <w:rPr>
                <w:sz w:val="24"/>
                <w:szCs w:val="24"/>
              </w:rPr>
            </w:pPr>
            <w:r w:rsidRPr="007636BF">
              <w:rPr>
                <w:sz w:val="24"/>
                <w:szCs w:val="24"/>
              </w:rPr>
              <w:t>Предприятие заказчика</w:t>
            </w:r>
          </w:p>
        </w:tc>
        <w:tc>
          <w:tcPr>
            <w:tcW w:w="7371" w:type="dxa"/>
            <w:gridSpan w:val="2"/>
            <w:tcBorders>
              <w:bottom w:val="single" w:sz="4" w:space="0" w:color="auto"/>
            </w:tcBorders>
            <w:vAlign w:val="center"/>
          </w:tcPr>
          <w:p w:rsidR="000250D8" w:rsidRPr="00B02A13" w:rsidRDefault="00BA52F6" w:rsidP="00B02A13">
            <w:pPr>
              <w:ind w:left="142" w:firstLine="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="00B02A13">
              <w:rPr>
                <w:sz w:val="24"/>
                <w:szCs w:val="24"/>
                <w:lang w:val="en-US"/>
              </w:rPr>
              <w:t>name}}</w:t>
            </w:r>
          </w:p>
        </w:tc>
      </w:tr>
      <w:tr w:rsidR="007636BF" w:rsidRPr="007636BF" w:rsidTr="007636BF">
        <w:tc>
          <w:tcPr>
            <w:tcW w:w="2835" w:type="dxa"/>
            <w:vAlign w:val="center"/>
          </w:tcPr>
          <w:p w:rsidR="000250D8" w:rsidRPr="007636BF" w:rsidRDefault="000250D8" w:rsidP="007636BF">
            <w:pPr>
              <w:ind w:left="142"/>
              <w:jc w:val="both"/>
              <w:rPr>
                <w:sz w:val="24"/>
                <w:szCs w:val="24"/>
              </w:rPr>
            </w:pPr>
            <w:r w:rsidRPr="007636BF">
              <w:rPr>
                <w:sz w:val="24"/>
                <w:szCs w:val="24"/>
              </w:rPr>
              <w:t>Почтовый адрес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250D8" w:rsidRPr="00B02A13" w:rsidRDefault="00B02A13" w:rsidP="00B02A13">
            <w:pPr>
              <w:ind w:left="142" w:firstLine="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{{address}}</w:t>
            </w:r>
          </w:p>
        </w:tc>
      </w:tr>
      <w:tr w:rsidR="007636BF" w:rsidRPr="007636BF" w:rsidTr="007636BF">
        <w:tc>
          <w:tcPr>
            <w:tcW w:w="2835" w:type="dxa"/>
            <w:vAlign w:val="center"/>
          </w:tcPr>
          <w:p w:rsidR="000250D8" w:rsidRPr="007636BF" w:rsidRDefault="000250D8" w:rsidP="007636BF">
            <w:pPr>
              <w:ind w:left="142"/>
              <w:jc w:val="both"/>
              <w:rPr>
                <w:sz w:val="24"/>
                <w:szCs w:val="24"/>
              </w:rPr>
            </w:pPr>
            <w:r w:rsidRPr="007636BF">
              <w:rPr>
                <w:sz w:val="24"/>
                <w:szCs w:val="24"/>
              </w:rPr>
              <w:t>Телефоны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250D8" w:rsidRPr="00B02A13" w:rsidRDefault="00B02A13" w:rsidP="00B02A13">
            <w:pPr>
              <w:ind w:left="142" w:firstLine="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{{phone}}</w:t>
            </w:r>
          </w:p>
        </w:tc>
      </w:tr>
      <w:tr w:rsidR="007636BF" w:rsidRPr="007636BF" w:rsidTr="007636BF">
        <w:tc>
          <w:tcPr>
            <w:tcW w:w="2835" w:type="dxa"/>
            <w:vAlign w:val="center"/>
          </w:tcPr>
          <w:p w:rsidR="000250D8" w:rsidRPr="007636BF" w:rsidRDefault="000250D8" w:rsidP="007636BF">
            <w:pPr>
              <w:ind w:left="142"/>
              <w:jc w:val="both"/>
              <w:rPr>
                <w:sz w:val="24"/>
                <w:szCs w:val="24"/>
              </w:rPr>
            </w:pPr>
            <w:r w:rsidRPr="007636BF">
              <w:rPr>
                <w:sz w:val="24"/>
                <w:szCs w:val="24"/>
              </w:rPr>
              <w:t>Мобильный телефон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250D8" w:rsidRPr="00B02A13" w:rsidRDefault="00B02A13" w:rsidP="00B02A13">
            <w:pPr>
              <w:ind w:left="142" w:firstLine="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mphone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7636BF" w:rsidRPr="007636BF" w:rsidTr="007636BF">
        <w:tc>
          <w:tcPr>
            <w:tcW w:w="2835" w:type="dxa"/>
            <w:vAlign w:val="center"/>
          </w:tcPr>
          <w:p w:rsidR="000250D8" w:rsidRPr="007636BF" w:rsidRDefault="000250D8" w:rsidP="007636BF">
            <w:pPr>
              <w:ind w:left="142"/>
              <w:jc w:val="both"/>
              <w:rPr>
                <w:sz w:val="24"/>
                <w:szCs w:val="24"/>
              </w:rPr>
            </w:pPr>
            <w:r w:rsidRPr="007636BF">
              <w:rPr>
                <w:sz w:val="24"/>
                <w:szCs w:val="24"/>
              </w:rPr>
              <w:t>Представитель заказчика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250D8" w:rsidRPr="00B02A13" w:rsidRDefault="00B02A13" w:rsidP="00B02A13">
            <w:pPr>
              <w:ind w:left="142" w:firstLine="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{{driver}}</w:t>
            </w:r>
          </w:p>
        </w:tc>
      </w:tr>
      <w:tr w:rsidR="007636BF" w:rsidRPr="007636BF" w:rsidTr="007636BF">
        <w:tc>
          <w:tcPr>
            <w:tcW w:w="2835" w:type="dxa"/>
            <w:vAlign w:val="center"/>
          </w:tcPr>
          <w:p w:rsidR="007636BF" w:rsidRPr="007636BF" w:rsidRDefault="007636BF" w:rsidP="007636BF">
            <w:pPr>
              <w:ind w:left="142"/>
              <w:jc w:val="both"/>
              <w:rPr>
                <w:sz w:val="24"/>
                <w:szCs w:val="24"/>
              </w:rPr>
            </w:pPr>
            <w:r w:rsidRPr="007636BF">
              <w:rPr>
                <w:sz w:val="24"/>
                <w:szCs w:val="24"/>
              </w:rPr>
              <w:t>Доверенность</w:t>
            </w:r>
          </w:p>
        </w:tc>
        <w:tc>
          <w:tcPr>
            <w:tcW w:w="4989" w:type="dxa"/>
            <w:tcBorders>
              <w:top w:val="single" w:sz="4" w:space="0" w:color="auto"/>
            </w:tcBorders>
            <w:vAlign w:val="center"/>
          </w:tcPr>
          <w:p w:rsidR="007636BF" w:rsidRPr="007636BF" w:rsidRDefault="007636BF" w:rsidP="007636BF">
            <w:pPr>
              <w:ind w:left="142" w:firstLine="9"/>
              <w:rPr>
                <w:sz w:val="24"/>
                <w:szCs w:val="24"/>
              </w:rPr>
            </w:pPr>
            <w:r w:rsidRPr="007636BF">
              <w:rPr>
                <w:sz w:val="24"/>
                <w:szCs w:val="24"/>
              </w:rPr>
              <w:t>№___________</w:t>
            </w:r>
            <w:r>
              <w:rPr>
                <w:sz w:val="24"/>
                <w:szCs w:val="24"/>
              </w:rPr>
              <w:t xml:space="preserve">_____   </w:t>
            </w:r>
            <w:r w:rsidRPr="007636BF">
              <w:rPr>
                <w:sz w:val="24"/>
                <w:szCs w:val="24"/>
              </w:rPr>
              <w:t xml:space="preserve">от  </w:t>
            </w:r>
            <w:r w:rsidRPr="007636BF">
              <w:rPr>
                <w:sz w:val="24"/>
                <w:szCs w:val="24"/>
                <w:lang w:val="en-US"/>
              </w:rPr>
              <w:t>/“__</w:t>
            </w:r>
            <w:r w:rsidR="00D83203">
              <w:rPr>
                <w:sz w:val="24"/>
                <w:szCs w:val="24"/>
                <w:lang w:val="en-US"/>
              </w:rPr>
              <w:t>__</w:t>
            </w:r>
            <w:r w:rsidRPr="007636BF">
              <w:rPr>
                <w:sz w:val="24"/>
                <w:szCs w:val="24"/>
                <w:lang w:val="en-US"/>
              </w:rPr>
              <w:t>_”/________________________/20___</w:t>
            </w:r>
            <w:r>
              <w:rPr>
                <w:sz w:val="24"/>
                <w:szCs w:val="24"/>
              </w:rPr>
              <w:t>г.</w:t>
            </w:r>
          </w:p>
        </w:tc>
        <w:tc>
          <w:tcPr>
            <w:tcW w:w="2382" w:type="dxa"/>
            <w:vAlign w:val="center"/>
          </w:tcPr>
          <w:p w:rsidR="007636BF" w:rsidRPr="007636BF" w:rsidRDefault="007636BF" w:rsidP="007636BF">
            <w:pPr>
              <w:ind w:left="142" w:firstLine="9"/>
              <w:rPr>
                <w:sz w:val="24"/>
                <w:szCs w:val="24"/>
              </w:rPr>
            </w:pPr>
            <w:r w:rsidRPr="007636BF">
              <w:rPr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619760</wp:posOffset>
                      </wp:positionH>
                      <wp:positionV relativeFrom="paragraph">
                        <wp:posOffset>196215</wp:posOffset>
                      </wp:positionV>
                      <wp:extent cx="129540" cy="129540"/>
                      <wp:effectExtent l="0" t="0" r="22860" b="2286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" cy="129540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6EDA20" id="Прямоугольник 1" o:spid="_x0000_s1026" style="position:absolute;margin-left:48.8pt;margin-top:15.45pt;width:10.2pt;height:10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" fillcolor="white [3201]" strokecolor="#404040 [2429]" strokeweight="1.5pt"/>
                  </w:pict>
                </mc:Fallback>
              </mc:AlternateContent>
            </w:r>
            <w:r w:rsidRPr="007636BF">
              <w:rPr>
                <w:sz w:val="24"/>
                <w:szCs w:val="24"/>
              </w:rPr>
              <w:t xml:space="preserve">Гарантийное письмо </w:t>
            </w:r>
          </w:p>
        </w:tc>
      </w:tr>
    </w:tbl>
    <w:p w:rsidR="007636BF" w:rsidRDefault="007636BF" w:rsidP="00AB457B">
      <w:pPr>
        <w:spacing w:after="0"/>
        <w:ind w:left="142"/>
        <w:jc w:val="center"/>
        <w:rPr>
          <w:sz w:val="18"/>
          <w:szCs w:val="18"/>
        </w:rPr>
      </w:pP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153035</wp:posOffset>
                </wp:positionH>
                <wp:positionV relativeFrom="paragraph">
                  <wp:posOffset>86995</wp:posOffset>
                </wp:positionV>
                <wp:extent cx="6347460" cy="15240"/>
                <wp:effectExtent l="0" t="0" r="34290" b="2286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746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A8BDE" id="Прямая соединительная линия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05pt,6.85pt" to="511.8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" strokecolor="#272727 [2749]" strokeweight="1.5pt">
                <v:stroke joinstyle="miter"/>
              </v:line>
            </w:pict>
          </mc:Fallback>
        </mc:AlternateContent>
      </w:r>
    </w:p>
    <w:p w:rsidR="000250D8" w:rsidRPr="003E1A95" w:rsidRDefault="007636BF" w:rsidP="00CF7F5D">
      <w:pPr>
        <w:spacing w:after="0"/>
        <w:ind w:left="142"/>
        <w:jc w:val="center"/>
        <w:rPr>
          <w:sz w:val="24"/>
          <w:szCs w:val="24"/>
        </w:rPr>
      </w:pPr>
      <w:r w:rsidRPr="003E1A95">
        <w:rPr>
          <w:sz w:val="24"/>
          <w:szCs w:val="24"/>
        </w:rPr>
        <w:t>Автомобиль / прицеп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53"/>
      </w:tblGrid>
      <w:tr w:rsidR="003E1A95" w:rsidRPr="003E1A95" w:rsidTr="003E1A95">
        <w:tc>
          <w:tcPr>
            <w:tcW w:w="2548" w:type="dxa"/>
          </w:tcPr>
          <w:p w:rsidR="007636BF" w:rsidRPr="003E1A95" w:rsidRDefault="003E1A95" w:rsidP="007636BF">
            <w:pPr>
              <w:jc w:val="center"/>
              <w:rPr>
                <w:sz w:val="24"/>
                <w:szCs w:val="24"/>
              </w:rPr>
            </w:pPr>
            <w:r w:rsidRPr="003E1A95">
              <w:rPr>
                <w:sz w:val="24"/>
                <w:szCs w:val="24"/>
              </w:rPr>
              <w:t>Марка</w:t>
            </w:r>
          </w:p>
          <w:p w:rsidR="003E1A95" w:rsidRPr="00B02A13" w:rsidRDefault="00B02A13" w:rsidP="00B02A1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{{brand}}</w:t>
            </w:r>
          </w:p>
        </w:tc>
        <w:tc>
          <w:tcPr>
            <w:tcW w:w="2549" w:type="dxa"/>
          </w:tcPr>
          <w:p w:rsidR="007636BF" w:rsidRPr="003E1A95" w:rsidRDefault="007636BF" w:rsidP="007636BF">
            <w:pPr>
              <w:jc w:val="center"/>
              <w:rPr>
                <w:sz w:val="24"/>
                <w:szCs w:val="24"/>
              </w:rPr>
            </w:pPr>
            <w:proofErr w:type="spellStart"/>
            <w:r w:rsidRPr="003E1A95">
              <w:rPr>
                <w:sz w:val="24"/>
                <w:szCs w:val="24"/>
              </w:rPr>
              <w:t>Рег.номер</w:t>
            </w:r>
            <w:proofErr w:type="spellEnd"/>
          </w:p>
          <w:p w:rsidR="003E1A95" w:rsidRPr="00B02A13" w:rsidRDefault="00B02A13" w:rsidP="00B02A1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car_number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549" w:type="dxa"/>
          </w:tcPr>
          <w:p w:rsidR="003E1A95" w:rsidRPr="003E1A95" w:rsidRDefault="007636BF" w:rsidP="007636BF">
            <w:pPr>
              <w:jc w:val="center"/>
              <w:rPr>
                <w:sz w:val="24"/>
                <w:szCs w:val="24"/>
              </w:rPr>
            </w:pPr>
            <w:r w:rsidRPr="003E1A95">
              <w:rPr>
                <w:sz w:val="24"/>
                <w:szCs w:val="24"/>
              </w:rPr>
              <w:t xml:space="preserve">Год выпуска </w:t>
            </w:r>
          </w:p>
          <w:p w:rsidR="007636BF" w:rsidRPr="003E1A95" w:rsidRDefault="007636BF" w:rsidP="007636BF">
            <w:pPr>
              <w:jc w:val="center"/>
              <w:rPr>
                <w:sz w:val="24"/>
                <w:szCs w:val="24"/>
              </w:rPr>
            </w:pPr>
            <w:r w:rsidRPr="003E1A95">
              <w:rPr>
                <w:sz w:val="24"/>
                <w:szCs w:val="24"/>
              </w:rPr>
              <w:t xml:space="preserve"> /__________/</w:t>
            </w:r>
          </w:p>
        </w:tc>
        <w:tc>
          <w:tcPr>
            <w:tcW w:w="2549" w:type="dxa"/>
          </w:tcPr>
          <w:p w:rsidR="003E1A95" w:rsidRPr="003E1A95" w:rsidRDefault="003E1A95" w:rsidP="007636BF">
            <w:pPr>
              <w:jc w:val="center"/>
              <w:rPr>
                <w:sz w:val="24"/>
                <w:szCs w:val="24"/>
              </w:rPr>
            </w:pPr>
            <w:r w:rsidRPr="003E1A95">
              <w:rPr>
                <w:sz w:val="24"/>
                <w:szCs w:val="24"/>
              </w:rPr>
              <w:t xml:space="preserve">Пробег </w:t>
            </w:r>
          </w:p>
          <w:p w:rsidR="007636BF" w:rsidRPr="003E1A95" w:rsidRDefault="003E1A95" w:rsidP="007636BF">
            <w:pPr>
              <w:jc w:val="center"/>
              <w:rPr>
                <w:sz w:val="24"/>
                <w:szCs w:val="24"/>
              </w:rPr>
            </w:pPr>
            <w:r w:rsidRPr="003E1A95">
              <w:rPr>
                <w:sz w:val="24"/>
                <w:szCs w:val="24"/>
              </w:rPr>
              <w:t>/__________________/</w:t>
            </w:r>
          </w:p>
        </w:tc>
      </w:tr>
    </w:tbl>
    <w:p w:rsidR="007636BF" w:rsidRDefault="003E1A95" w:rsidP="007636BF">
      <w:pPr>
        <w:ind w:left="142"/>
        <w:jc w:val="center"/>
        <w:rPr>
          <w:sz w:val="24"/>
          <w:szCs w:val="24"/>
        </w:rPr>
      </w:pPr>
      <w:r w:rsidRPr="003E1A95">
        <w:rPr>
          <w:sz w:val="24"/>
          <w:szCs w:val="24"/>
        </w:rPr>
        <w:t>Карта комплектности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5375"/>
      </w:tblGrid>
      <w:tr w:rsidR="003E1A95" w:rsidTr="005C3873">
        <w:tc>
          <w:tcPr>
            <w:tcW w:w="4678" w:type="dxa"/>
            <w:tcBorders>
              <w:right w:val="nil"/>
            </w:tcBorders>
            <w:vAlign w:val="center"/>
          </w:tcPr>
          <w:p w:rsidR="003E1A95" w:rsidRDefault="000619AC" w:rsidP="000619AC">
            <w:pPr>
              <w:spacing w:line="276" w:lineRule="auto"/>
              <w:ind w:firstLine="459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2060561C" wp14:editId="2AD43841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22860</wp:posOffset>
                      </wp:positionV>
                      <wp:extent cx="129540" cy="1681480"/>
                      <wp:effectExtent l="0" t="0" r="22860" b="13970"/>
                      <wp:wrapNone/>
                      <wp:docPr id="4" name="Группа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" cy="1681480"/>
                                <a:chOff x="0" y="0"/>
                                <a:chExt cx="129540" cy="1681480"/>
                              </a:xfrm>
                            </wpg:grpSpPr>
                            <wps:wsp>
                              <wps:cNvPr id="5" name="Прямоугольник 5"/>
                              <wps:cNvSpPr/>
                              <wps:spPr>
                                <a:xfrm>
                                  <a:off x="0" y="428625"/>
                                  <a:ext cx="129540" cy="129540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Прямоугольник 6"/>
                              <wps:cNvSpPr/>
                              <wps:spPr>
                                <a:xfrm>
                                  <a:off x="0" y="637540"/>
                                  <a:ext cx="129540" cy="129540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Прямоугольник 7"/>
                              <wps:cNvSpPr/>
                              <wps:spPr>
                                <a:xfrm>
                                  <a:off x="0" y="866140"/>
                                  <a:ext cx="129540" cy="129540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Прямоугольник 8"/>
                              <wps:cNvSpPr/>
                              <wps:spPr>
                                <a:xfrm>
                                  <a:off x="0" y="1094740"/>
                                  <a:ext cx="129540" cy="129540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Прямоугольник 9"/>
                              <wps:cNvSpPr/>
                              <wps:spPr>
                                <a:xfrm>
                                  <a:off x="0" y="1323340"/>
                                  <a:ext cx="129540" cy="129540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Прямоугольник 10"/>
                              <wps:cNvSpPr/>
                              <wps:spPr>
                                <a:xfrm>
                                  <a:off x="0" y="1551940"/>
                                  <a:ext cx="129540" cy="129540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Прямоугольник 3"/>
                              <wps:cNvSpPr/>
                              <wps:spPr>
                                <a:xfrm>
                                  <a:off x="0" y="219075"/>
                                  <a:ext cx="129540" cy="129540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Прямоугольник 15"/>
                              <wps:cNvSpPr/>
                              <wps:spPr>
                                <a:xfrm>
                                  <a:off x="0" y="0"/>
                                  <a:ext cx="129540" cy="129540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262B3F" id="Группа 4" o:spid="_x0000_s1026" style="position:absolute;margin-left:3.8pt;margin-top:1.8pt;width:10.2pt;height:132.4pt;z-index:251691008;mso-width-relative:margin;mso-height-relative:margin" coordsize="1295,16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">
                      <v:rect id="Прямоугольник 5" o:spid="_x0000_s1027" style="position:absolute;top:4286;width:1295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" fillcolor="white [3201]" strokecolor="#404040 [2429]" strokeweight="1.5pt"/>
                      <v:rect id="Прямоугольник 6" o:spid="_x0000_s1028" style="position:absolute;top:6375;width:1295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" fillcolor="white [3201]" strokecolor="#404040 [2429]" strokeweight="1.5pt"/>
                      <v:rect id="Прямоугольник 7" o:spid="_x0000_s1029" style="position:absolute;top:8661;width:1295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" fillcolor="white [3201]" strokecolor="#404040 [2429]" strokeweight="1.5pt"/>
                      <v:rect id="Прямоугольник 8" o:spid="_x0000_s1030" style="position:absolute;top:10947;width:1295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" fillcolor="white [3201]" strokecolor="#404040 [2429]" strokeweight="1.5pt"/>
                      <v:rect id="Прямоугольник 9" o:spid="_x0000_s1031" style="position:absolute;top:13233;width:1295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" fillcolor="white [3201]" strokecolor="#404040 [2429]" strokeweight="1.5pt"/>
                      <v:rect id="Прямоугольник 10" o:spid="_x0000_s1032" style="position:absolute;top:15519;width:1295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" fillcolor="white [3201]" strokecolor="#404040 [2429]" strokeweight="1.5pt"/>
                      <v:rect id="Прямоугольник 3" o:spid="_x0000_s1033" style="position:absolute;top:2190;width:1295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" fillcolor="white [3201]" strokecolor="#404040 [2429]" strokeweight="1.5pt"/>
                      <v:rect id="Прямоугольник 15" o:spid="_x0000_s1034" style="position:absolute;width:1295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" fillcolor="white [3201]" strokecolor="#404040 [2429]" strokeweight="1.5pt"/>
                    </v:group>
                  </w:pict>
                </mc:Fallback>
              </mc:AlternateContent>
            </w:r>
            <w:r w:rsidR="009A513C">
              <w:rPr>
                <w:sz w:val="24"/>
                <w:szCs w:val="24"/>
              </w:rPr>
              <w:t>Щетки стеклоочистителя</w:t>
            </w:r>
          </w:p>
        </w:tc>
        <w:tc>
          <w:tcPr>
            <w:tcW w:w="537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1A95" w:rsidRDefault="000619AC" w:rsidP="000619AC">
            <w:pPr>
              <w:spacing w:line="276" w:lineRule="auto"/>
              <w:ind w:firstLine="464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32385</wp:posOffset>
                      </wp:positionV>
                      <wp:extent cx="129540" cy="767080"/>
                      <wp:effectExtent l="0" t="0" r="22860" b="13970"/>
                      <wp:wrapNone/>
                      <wp:docPr id="16" name="Группа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" cy="767080"/>
                                <a:chOff x="0" y="0"/>
                                <a:chExt cx="129540" cy="767080"/>
                              </a:xfrm>
                            </wpg:grpSpPr>
                            <wps:wsp>
                              <wps:cNvPr id="11" name="Прямоугольник 11"/>
                              <wps:cNvSpPr/>
                              <wps:spPr>
                                <a:xfrm>
                                  <a:off x="0" y="0"/>
                                  <a:ext cx="129540" cy="129540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Прямоугольник 12"/>
                              <wps:cNvSpPr/>
                              <wps:spPr>
                                <a:xfrm>
                                  <a:off x="0" y="219075"/>
                                  <a:ext cx="129540" cy="129540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Прямоугольник 13"/>
                              <wps:cNvSpPr/>
                              <wps:spPr>
                                <a:xfrm>
                                  <a:off x="0" y="408940"/>
                                  <a:ext cx="129540" cy="129540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Прямоугольник 14"/>
                              <wps:cNvSpPr/>
                              <wps:spPr>
                                <a:xfrm>
                                  <a:off x="0" y="637540"/>
                                  <a:ext cx="129540" cy="129540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2FFB4E" id="Группа 16" o:spid="_x0000_s1026" style="position:absolute;margin-left:1.55pt;margin-top:2.55pt;width:10.2pt;height:60.4pt;z-index:251685888;mso-width-relative:margin;mso-height-relative:margin" coordsize="1295,7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">
                      <v:rect id="Прямоугольник 11" o:spid="_x0000_s1027" style="position:absolute;width:1295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" fillcolor="white [3201]" strokecolor="#404040 [2429]" strokeweight="1.5pt"/>
                      <v:rect id="Прямоугольник 12" o:spid="_x0000_s1028" style="position:absolute;top:2190;width:1295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" fillcolor="white [3201]" strokecolor="#404040 [2429]" strokeweight="1.5pt"/>
                      <v:rect id="Прямоугольник 13" o:spid="_x0000_s1029" style="position:absolute;top:4089;width:1295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" fillcolor="white [3201]" strokecolor="#404040 [2429]" strokeweight="1.5pt"/>
                      <v:rect id="Прямоугольник 14" o:spid="_x0000_s1030" style="position:absolute;top:6375;width:1295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" fillcolor="white [3201]" strokecolor="#404040 [2429]" strokeweight="1.5pt"/>
                    </v:group>
                  </w:pict>
                </mc:Fallback>
              </mc:AlternateContent>
            </w:r>
            <w:r w:rsidR="009A513C">
              <w:rPr>
                <w:sz w:val="24"/>
                <w:szCs w:val="24"/>
              </w:rPr>
              <w:t>Запасное колесо</w:t>
            </w:r>
          </w:p>
        </w:tc>
      </w:tr>
      <w:tr w:rsidR="003E1A95" w:rsidTr="005C3873">
        <w:tc>
          <w:tcPr>
            <w:tcW w:w="4678" w:type="dxa"/>
            <w:tcBorders>
              <w:right w:val="nil"/>
            </w:tcBorders>
            <w:vAlign w:val="center"/>
          </w:tcPr>
          <w:p w:rsidR="003E1A95" w:rsidRDefault="009A513C" w:rsidP="000619AC">
            <w:pPr>
              <w:spacing w:line="276" w:lineRule="auto"/>
              <w:ind w:firstLine="4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Зеркала заднего вида</w:t>
            </w:r>
          </w:p>
        </w:tc>
        <w:tc>
          <w:tcPr>
            <w:tcW w:w="537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3E1A95" w:rsidRDefault="009A513C" w:rsidP="000619AC">
            <w:pPr>
              <w:spacing w:line="276" w:lineRule="auto"/>
              <w:ind w:firstLine="4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Инструмент</w:t>
            </w:r>
          </w:p>
        </w:tc>
      </w:tr>
      <w:tr w:rsidR="003E1A95" w:rsidTr="005C3873">
        <w:tc>
          <w:tcPr>
            <w:tcW w:w="4678" w:type="dxa"/>
            <w:tcBorders>
              <w:right w:val="nil"/>
            </w:tcBorders>
            <w:vAlign w:val="center"/>
          </w:tcPr>
          <w:p w:rsidR="003E1A95" w:rsidRDefault="009A513C" w:rsidP="000619AC">
            <w:pPr>
              <w:spacing w:line="276" w:lineRule="auto"/>
              <w:ind w:firstLine="4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Радиоприёмник</w:t>
            </w:r>
          </w:p>
        </w:tc>
        <w:tc>
          <w:tcPr>
            <w:tcW w:w="537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3E1A95" w:rsidRDefault="009A513C" w:rsidP="000619AC">
            <w:pPr>
              <w:spacing w:line="276" w:lineRule="auto"/>
              <w:ind w:firstLine="4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Декоративные колпаки</w:t>
            </w:r>
          </w:p>
        </w:tc>
      </w:tr>
      <w:tr w:rsidR="003E1A95" w:rsidTr="005C3873">
        <w:tc>
          <w:tcPr>
            <w:tcW w:w="4678" w:type="dxa"/>
            <w:tcBorders>
              <w:right w:val="nil"/>
            </w:tcBorders>
            <w:vAlign w:val="center"/>
          </w:tcPr>
          <w:p w:rsidR="003E1A95" w:rsidRDefault="009A513C" w:rsidP="000619AC">
            <w:pPr>
              <w:spacing w:line="276" w:lineRule="auto"/>
              <w:ind w:firstLine="4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Магнитола</w:t>
            </w:r>
          </w:p>
        </w:tc>
        <w:tc>
          <w:tcPr>
            <w:tcW w:w="5375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3E1A95" w:rsidRDefault="009A513C" w:rsidP="000619AC">
            <w:pPr>
              <w:spacing w:line="276" w:lineRule="auto"/>
              <w:ind w:firstLine="4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Радиостанция</w:t>
            </w:r>
          </w:p>
        </w:tc>
      </w:tr>
      <w:tr w:rsidR="003E1A95" w:rsidTr="005C3873">
        <w:tc>
          <w:tcPr>
            <w:tcW w:w="4678" w:type="dxa"/>
            <w:vAlign w:val="center"/>
          </w:tcPr>
          <w:p w:rsidR="003E1A95" w:rsidRDefault="009A513C" w:rsidP="000619AC">
            <w:pPr>
              <w:spacing w:line="276" w:lineRule="auto"/>
              <w:ind w:firstLine="4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Телевизор</w:t>
            </w:r>
          </w:p>
        </w:tc>
        <w:tc>
          <w:tcPr>
            <w:tcW w:w="5375" w:type="dxa"/>
            <w:tcBorders>
              <w:top w:val="nil"/>
            </w:tcBorders>
            <w:vAlign w:val="center"/>
          </w:tcPr>
          <w:p w:rsidR="003E1A95" w:rsidRPr="009A513C" w:rsidRDefault="009A513C" w:rsidP="000619AC">
            <w:pPr>
              <w:spacing w:line="276" w:lineRule="auto"/>
              <w:ind w:firstLine="464"/>
              <w:rPr>
                <w:b/>
                <w:sz w:val="24"/>
                <w:szCs w:val="24"/>
              </w:rPr>
            </w:pPr>
            <w:r w:rsidRPr="009A513C">
              <w:rPr>
                <w:b/>
                <w:sz w:val="24"/>
                <w:szCs w:val="24"/>
              </w:rPr>
              <w:t>Наружные повреждения и дефекты:</w:t>
            </w:r>
          </w:p>
        </w:tc>
      </w:tr>
      <w:tr w:rsidR="003E1A95" w:rsidTr="005C3873">
        <w:tc>
          <w:tcPr>
            <w:tcW w:w="4678" w:type="dxa"/>
            <w:vAlign w:val="center"/>
          </w:tcPr>
          <w:p w:rsidR="003E1A95" w:rsidRDefault="009A513C" w:rsidP="000619AC">
            <w:pPr>
              <w:spacing w:line="276" w:lineRule="auto"/>
              <w:ind w:firstLine="4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Холодильник</w:t>
            </w:r>
          </w:p>
        </w:tc>
        <w:tc>
          <w:tcPr>
            <w:tcW w:w="5375" w:type="dxa"/>
            <w:vAlign w:val="center"/>
          </w:tcPr>
          <w:p w:rsidR="003E1A95" w:rsidRDefault="003E1A95" w:rsidP="000619A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3E1A95" w:rsidTr="005C3873">
        <w:tc>
          <w:tcPr>
            <w:tcW w:w="4678" w:type="dxa"/>
            <w:vAlign w:val="center"/>
          </w:tcPr>
          <w:p w:rsidR="003E1A95" w:rsidRDefault="009A513C" w:rsidP="000619AC">
            <w:pPr>
              <w:spacing w:line="276" w:lineRule="auto"/>
              <w:ind w:firstLine="45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Антена</w:t>
            </w:r>
            <w:proofErr w:type="spellEnd"/>
          </w:p>
        </w:tc>
        <w:tc>
          <w:tcPr>
            <w:tcW w:w="5375" w:type="dxa"/>
            <w:vAlign w:val="center"/>
          </w:tcPr>
          <w:p w:rsidR="003E1A95" w:rsidRDefault="003E1A95" w:rsidP="000619A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3E1A95" w:rsidTr="005C3873">
        <w:tc>
          <w:tcPr>
            <w:tcW w:w="4678" w:type="dxa"/>
            <w:vAlign w:val="center"/>
          </w:tcPr>
          <w:p w:rsidR="003E1A95" w:rsidRDefault="009A513C" w:rsidP="000619AC">
            <w:pPr>
              <w:spacing w:line="276" w:lineRule="auto"/>
              <w:ind w:firstLine="4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Фары противотуманные</w:t>
            </w:r>
          </w:p>
        </w:tc>
        <w:tc>
          <w:tcPr>
            <w:tcW w:w="5375" w:type="dxa"/>
            <w:vAlign w:val="center"/>
          </w:tcPr>
          <w:p w:rsidR="003E1A95" w:rsidRDefault="003E1A95" w:rsidP="000619A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3E1A95" w:rsidRDefault="009A513C" w:rsidP="00CF7F5D">
      <w:pPr>
        <w:spacing w:after="0"/>
        <w:ind w:left="142"/>
        <w:jc w:val="right"/>
        <w:rPr>
          <w:sz w:val="24"/>
          <w:szCs w:val="24"/>
        </w:rPr>
      </w:pPr>
      <w:r>
        <w:rPr>
          <w:sz w:val="24"/>
          <w:szCs w:val="24"/>
        </w:rPr>
        <w:t>Топливо /__________________________/</w:t>
      </w:r>
    </w:p>
    <w:p w:rsidR="009A513C" w:rsidRDefault="009A513C" w:rsidP="00CF7F5D">
      <w:pPr>
        <w:spacing w:after="0"/>
        <w:ind w:left="142" w:firstLine="567"/>
        <w:rPr>
          <w:sz w:val="24"/>
          <w:szCs w:val="24"/>
        </w:rPr>
      </w:pPr>
      <w:r>
        <w:rPr>
          <w:sz w:val="24"/>
          <w:szCs w:val="24"/>
        </w:rPr>
        <w:t>Компоненты и технические жидкости, представляемые заказчиком:</w:t>
      </w:r>
    </w:p>
    <w:p w:rsidR="009A513C" w:rsidRDefault="009A513C" w:rsidP="009A513C">
      <w:pPr>
        <w:pStyle w:val="a9"/>
        <w:numPr>
          <w:ilvl w:val="0"/>
          <w:numId w:val="1"/>
        </w:numPr>
        <w:pBdr>
          <w:bottom w:val="single" w:sz="4" w:space="1" w:color="auto"/>
          <w:between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A513C" w:rsidRDefault="009A513C" w:rsidP="009A513C">
      <w:pPr>
        <w:pStyle w:val="a9"/>
        <w:numPr>
          <w:ilvl w:val="0"/>
          <w:numId w:val="1"/>
        </w:numPr>
        <w:pBdr>
          <w:bottom w:val="single" w:sz="4" w:space="1" w:color="auto"/>
          <w:between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A513C" w:rsidRPr="00515A60" w:rsidRDefault="009A513C" w:rsidP="009A513C">
      <w:pPr>
        <w:pStyle w:val="a9"/>
        <w:numPr>
          <w:ilvl w:val="0"/>
          <w:numId w:val="1"/>
        </w:numPr>
        <w:pBdr>
          <w:bottom w:val="single" w:sz="4" w:space="1" w:color="auto"/>
          <w:between w:val="single" w:sz="4" w:space="1" w:color="auto"/>
        </w:pBdr>
        <w:rPr>
          <w:sz w:val="24"/>
          <w:szCs w:val="24"/>
        </w:rPr>
      </w:pPr>
      <w:r w:rsidRPr="00515A60">
        <w:rPr>
          <w:sz w:val="24"/>
          <w:szCs w:val="24"/>
        </w:rPr>
        <w:t xml:space="preserve"> 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984"/>
        <w:gridCol w:w="690"/>
        <w:gridCol w:w="2004"/>
        <w:gridCol w:w="1062"/>
        <w:gridCol w:w="302"/>
        <w:gridCol w:w="2745"/>
      </w:tblGrid>
      <w:tr w:rsidR="00850D58" w:rsidTr="00515A60">
        <w:tc>
          <w:tcPr>
            <w:tcW w:w="4092" w:type="dxa"/>
            <w:gridSpan w:val="3"/>
          </w:tcPr>
          <w:p w:rsidR="00850D58" w:rsidRDefault="00850D58" w:rsidP="00850D58">
            <w:pPr>
              <w:ind w:firstLine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мастер-приёмщик</w:t>
            </w:r>
          </w:p>
        </w:tc>
        <w:tc>
          <w:tcPr>
            <w:tcW w:w="3066" w:type="dxa"/>
            <w:gridSpan w:val="2"/>
            <w:tcBorders>
              <w:bottom w:val="single" w:sz="4" w:space="0" w:color="auto"/>
            </w:tcBorders>
          </w:tcPr>
          <w:p w:rsidR="00850D58" w:rsidRDefault="00850D58" w:rsidP="009A513C">
            <w:pPr>
              <w:rPr>
                <w:sz w:val="24"/>
                <w:szCs w:val="24"/>
              </w:rPr>
            </w:pPr>
          </w:p>
        </w:tc>
        <w:tc>
          <w:tcPr>
            <w:tcW w:w="3047" w:type="dxa"/>
            <w:gridSpan w:val="2"/>
            <w:tcBorders>
              <w:bottom w:val="single" w:sz="4" w:space="0" w:color="auto"/>
            </w:tcBorders>
          </w:tcPr>
          <w:p w:rsidR="00850D58" w:rsidRDefault="00850D58" w:rsidP="009A51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850D58" w:rsidTr="00515A60">
        <w:tc>
          <w:tcPr>
            <w:tcW w:w="4092" w:type="dxa"/>
            <w:gridSpan w:val="3"/>
          </w:tcPr>
          <w:p w:rsidR="00850D58" w:rsidRDefault="00850D58" w:rsidP="00850D58">
            <w:pPr>
              <w:ind w:firstLine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Сдал представитель заказчика</w:t>
            </w:r>
          </w:p>
        </w:tc>
        <w:tc>
          <w:tcPr>
            <w:tcW w:w="30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0D58" w:rsidRDefault="00850D58" w:rsidP="009A513C">
            <w:pPr>
              <w:rPr>
                <w:sz w:val="24"/>
                <w:szCs w:val="24"/>
              </w:rPr>
            </w:pPr>
          </w:p>
        </w:tc>
        <w:tc>
          <w:tcPr>
            <w:tcW w:w="30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0D58" w:rsidRDefault="00850D58" w:rsidP="009A51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850D58" w:rsidTr="00515A60">
        <w:tc>
          <w:tcPr>
            <w:tcW w:w="4092" w:type="dxa"/>
            <w:gridSpan w:val="3"/>
          </w:tcPr>
          <w:p w:rsidR="00850D58" w:rsidRDefault="00850D58" w:rsidP="00850D58">
            <w:pPr>
              <w:ind w:firstLine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Сдал мастер-приёмщик</w:t>
            </w:r>
          </w:p>
        </w:tc>
        <w:tc>
          <w:tcPr>
            <w:tcW w:w="30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0D58" w:rsidRDefault="00850D58" w:rsidP="009A513C">
            <w:pPr>
              <w:rPr>
                <w:sz w:val="24"/>
                <w:szCs w:val="24"/>
              </w:rPr>
            </w:pPr>
          </w:p>
        </w:tc>
        <w:tc>
          <w:tcPr>
            <w:tcW w:w="30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0D58" w:rsidRDefault="00850D58" w:rsidP="009A51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515A60" w:rsidTr="00515A60">
        <w:tc>
          <w:tcPr>
            <w:tcW w:w="4092" w:type="dxa"/>
            <w:gridSpan w:val="3"/>
            <w:tcBorders>
              <w:bottom w:val="dashed" w:sz="4" w:space="0" w:color="auto"/>
            </w:tcBorders>
          </w:tcPr>
          <w:p w:rsidR="00850D58" w:rsidRDefault="00850D58" w:rsidP="00850D58">
            <w:pPr>
              <w:ind w:firstLine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представитель заказчика</w:t>
            </w:r>
          </w:p>
        </w:tc>
        <w:tc>
          <w:tcPr>
            <w:tcW w:w="3066" w:type="dxa"/>
            <w:gridSpan w:val="2"/>
            <w:tcBorders>
              <w:top w:val="single" w:sz="4" w:space="0" w:color="auto"/>
              <w:bottom w:val="dashed" w:sz="4" w:space="0" w:color="auto"/>
            </w:tcBorders>
          </w:tcPr>
          <w:p w:rsidR="00850D58" w:rsidRDefault="00850D58" w:rsidP="009A513C">
            <w:pPr>
              <w:rPr>
                <w:sz w:val="24"/>
                <w:szCs w:val="24"/>
              </w:rPr>
            </w:pPr>
          </w:p>
        </w:tc>
        <w:tc>
          <w:tcPr>
            <w:tcW w:w="3047" w:type="dxa"/>
            <w:gridSpan w:val="2"/>
            <w:tcBorders>
              <w:top w:val="single" w:sz="4" w:space="0" w:color="auto"/>
              <w:bottom w:val="dashed" w:sz="4" w:space="0" w:color="auto"/>
            </w:tcBorders>
          </w:tcPr>
          <w:p w:rsidR="00850D58" w:rsidRDefault="00850D58" w:rsidP="009A51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CF7F5D" w:rsidTr="00515A60">
        <w:tc>
          <w:tcPr>
            <w:tcW w:w="4092" w:type="dxa"/>
            <w:gridSpan w:val="3"/>
            <w:tcBorders>
              <w:bottom w:val="dashed" w:sz="4" w:space="0" w:color="auto"/>
            </w:tcBorders>
          </w:tcPr>
          <w:p w:rsidR="00CF7F5D" w:rsidRPr="000619AC" w:rsidRDefault="00CF7F5D" w:rsidP="00850D58">
            <w:pPr>
              <w:ind w:firstLine="454"/>
              <w:rPr>
                <w:sz w:val="18"/>
                <w:szCs w:val="18"/>
              </w:rPr>
            </w:pPr>
          </w:p>
        </w:tc>
        <w:tc>
          <w:tcPr>
            <w:tcW w:w="3066" w:type="dxa"/>
            <w:gridSpan w:val="2"/>
            <w:tcBorders>
              <w:top w:val="single" w:sz="4" w:space="0" w:color="auto"/>
              <w:bottom w:val="dashed" w:sz="4" w:space="0" w:color="auto"/>
            </w:tcBorders>
          </w:tcPr>
          <w:p w:rsidR="00CF7F5D" w:rsidRPr="000619AC" w:rsidRDefault="00CF7F5D" w:rsidP="009A513C">
            <w:pPr>
              <w:rPr>
                <w:sz w:val="18"/>
                <w:szCs w:val="18"/>
              </w:rPr>
            </w:pPr>
          </w:p>
        </w:tc>
        <w:tc>
          <w:tcPr>
            <w:tcW w:w="3047" w:type="dxa"/>
            <w:gridSpan w:val="2"/>
            <w:tcBorders>
              <w:top w:val="single" w:sz="4" w:space="0" w:color="auto"/>
              <w:bottom w:val="dashed" w:sz="4" w:space="0" w:color="auto"/>
            </w:tcBorders>
          </w:tcPr>
          <w:p w:rsidR="00CF7F5D" w:rsidRPr="000619AC" w:rsidRDefault="00CF7F5D" w:rsidP="009A513C">
            <w:pPr>
              <w:rPr>
                <w:sz w:val="18"/>
                <w:szCs w:val="18"/>
              </w:rPr>
            </w:pPr>
          </w:p>
        </w:tc>
      </w:tr>
      <w:tr w:rsidR="00515A60" w:rsidTr="009105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18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  <w:vAlign w:val="center"/>
          </w:tcPr>
          <w:p w:rsidR="00A51329" w:rsidRDefault="00A51329" w:rsidP="00A513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gridSpan w:val="3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A51329" w:rsidRPr="00B02A13" w:rsidRDefault="00A51329" w:rsidP="00B02A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ПРОПУСК НА ВЫЕЗД № </w:t>
            </w:r>
            <w:r w:rsidR="00B02A13" w:rsidRPr="00B02A13">
              <w:rPr>
                <w:sz w:val="24"/>
                <w:szCs w:val="24"/>
              </w:rPr>
              <w:t>{{</w:t>
            </w:r>
            <w:r w:rsidR="00B02A13">
              <w:rPr>
                <w:sz w:val="24"/>
                <w:szCs w:val="24"/>
                <w:lang w:val="en-US"/>
              </w:rPr>
              <w:t>order</w:t>
            </w:r>
            <w:r w:rsidR="00B02A13" w:rsidRPr="00B02A13">
              <w:rPr>
                <w:sz w:val="24"/>
                <w:szCs w:val="24"/>
              </w:rPr>
              <w:t>_</w:t>
            </w:r>
            <w:r w:rsidR="00B02A13">
              <w:rPr>
                <w:sz w:val="24"/>
                <w:szCs w:val="24"/>
                <w:lang w:val="en-US"/>
              </w:rPr>
              <w:t>number</w:t>
            </w:r>
            <w:r w:rsidR="00B02A13" w:rsidRPr="00B02A13">
              <w:rPr>
                <w:sz w:val="24"/>
                <w:szCs w:val="24"/>
              </w:rPr>
              <w:t>}}</w:t>
            </w:r>
          </w:p>
        </w:tc>
        <w:tc>
          <w:tcPr>
            <w:tcW w:w="4109" w:type="dxa"/>
            <w:gridSpan w:val="3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A51329" w:rsidRPr="00B02A13" w:rsidRDefault="00B02A13" w:rsidP="00B02A13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curdata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515A60" w:rsidTr="009105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18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A51329" w:rsidRPr="00A51329" w:rsidRDefault="00A51329" w:rsidP="00A513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gridSpan w:val="3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A51329" w:rsidRPr="00D83203" w:rsidRDefault="00A51329" w:rsidP="00A51329">
            <w:pPr>
              <w:jc w:val="center"/>
            </w:pPr>
            <w:r w:rsidRPr="00D83203">
              <w:rPr>
                <w:lang w:val="en-US"/>
              </w:rPr>
              <w:t>“_____”_______________________ 20___</w:t>
            </w:r>
            <w:r w:rsidRPr="00D83203">
              <w:t>г.</w:t>
            </w:r>
          </w:p>
        </w:tc>
        <w:tc>
          <w:tcPr>
            <w:tcW w:w="4109" w:type="dxa"/>
            <w:gridSpan w:val="3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A51329" w:rsidRPr="0091054C" w:rsidRDefault="00A51329" w:rsidP="00A51329">
            <w:pPr>
              <w:jc w:val="center"/>
              <w:rPr>
                <w:b/>
                <w:sz w:val="24"/>
                <w:szCs w:val="24"/>
              </w:rPr>
            </w:pPr>
            <w:r w:rsidRPr="0091054C">
              <w:rPr>
                <w:b/>
                <w:sz w:val="24"/>
                <w:szCs w:val="24"/>
              </w:rPr>
              <w:t>Мойка</w:t>
            </w:r>
          </w:p>
        </w:tc>
      </w:tr>
      <w:tr w:rsidR="00515A60" w:rsidTr="009105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18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A51329" w:rsidRDefault="00A51329" w:rsidP="00850D58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A51329" w:rsidRPr="00D83203" w:rsidRDefault="00A51329" w:rsidP="00A51329">
            <w:pPr>
              <w:jc w:val="center"/>
            </w:pPr>
            <w:r w:rsidRPr="00D83203">
              <w:t>Автомобиль / Прицеп</w:t>
            </w:r>
          </w:p>
        </w:tc>
        <w:tc>
          <w:tcPr>
            <w:tcW w:w="4109" w:type="dxa"/>
            <w:gridSpan w:val="3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A51329" w:rsidRPr="00D83203" w:rsidRDefault="00A51329" w:rsidP="00850D58"/>
        </w:tc>
      </w:tr>
      <w:tr w:rsidR="00515A60" w:rsidTr="009105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18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515A60" w:rsidRDefault="00515A60" w:rsidP="00A5132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515A60" w:rsidRPr="00D83203" w:rsidRDefault="00515A60" w:rsidP="00515A60">
            <w:pPr>
              <w:jc w:val="right"/>
            </w:pPr>
            <w:r w:rsidRPr="00D83203">
              <w:t>Марка:</w:t>
            </w:r>
          </w:p>
        </w:tc>
        <w:tc>
          <w:tcPr>
            <w:tcW w:w="2694" w:type="dxa"/>
            <w:gridSpan w:val="2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515A60" w:rsidRPr="00B02A13" w:rsidRDefault="00B02A13" w:rsidP="00B02A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{{brand}}</w:t>
            </w:r>
          </w:p>
        </w:tc>
        <w:tc>
          <w:tcPr>
            <w:tcW w:w="1364" w:type="dxa"/>
            <w:gridSpan w:val="2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515A60" w:rsidRPr="00D83203" w:rsidRDefault="00515A60" w:rsidP="00850D58">
            <w:r w:rsidRPr="00D83203">
              <w:t xml:space="preserve">а/м </w:t>
            </w:r>
            <w:proofErr w:type="spellStart"/>
            <w:r w:rsidRPr="00D83203">
              <w:t>гос.номер</w:t>
            </w:r>
            <w:proofErr w:type="spellEnd"/>
          </w:p>
        </w:tc>
        <w:tc>
          <w:tcPr>
            <w:tcW w:w="2745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515A60" w:rsidRPr="00B02A13" w:rsidRDefault="00B02A13" w:rsidP="00B02A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{{brand}}</w:t>
            </w:r>
          </w:p>
        </w:tc>
      </w:tr>
      <w:tr w:rsidR="00515A60" w:rsidTr="009105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18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515A60" w:rsidRDefault="00515A60" w:rsidP="00A5132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515A60" w:rsidRPr="00D83203" w:rsidRDefault="00515A60" w:rsidP="00515A60">
            <w:pPr>
              <w:jc w:val="right"/>
            </w:pPr>
            <w:r w:rsidRPr="00D83203">
              <w:t>Номер:</w:t>
            </w:r>
          </w:p>
        </w:tc>
        <w:tc>
          <w:tcPr>
            <w:tcW w:w="2694" w:type="dxa"/>
            <w:gridSpan w:val="2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515A60" w:rsidRPr="00B02A13" w:rsidRDefault="00B02A13" w:rsidP="00B02A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car_number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364" w:type="dxa"/>
            <w:gridSpan w:val="2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515A60" w:rsidRPr="00D83203" w:rsidRDefault="00515A60" w:rsidP="00850D58"/>
        </w:tc>
        <w:tc>
          <w:tcPr>
            <w:tcW w:w="2745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515A60" w:rsidRPr="00D83203" w:rsidRDefault="00515A60" w:rsidP="00A51329">
            <w:pPr>
              <w:jc w:val="center"/>
            </w:pPr>
          </w:p>
        </w:tc>
      </w:tr>
      <w:tr w:rsidR="00515A60" w:rsidTr="009105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18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A51329" w:rsidRDefault="00A51329" w:rsidP="00A5132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A51329" w:rsidRPr="00D83203" w:rsidRDefault="00A51329" w:rsidP="00A51329">
            <w:r w:rsidRPr="00D83203">
              <w:t>М.П.</w:t>
            </w:r>
          </w:p>
        </w:tc>
        <w:tc>
          <w:tcPr>
            <w:tcW w:w="1364" w:type="dxa"/>
            <w:gridSpan w:val="2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A51329" w:rsidRPr="00D83203" w:rsidRDefault="00515A60" w:rsidP="00850D58">
            <w:r w:rsidRPr="00D83203">
              <w:t xml:space="preserve">п/п </w:t>
            </w:r>
            <w:proofErr w:type="spellStart"/>
            <w:r w:rsidRPr="00D83203">
              <w:t>гос.номер</w:t>
            </w:r>
            <w:proofErr w:type="spellEnd"/>
          </w:p>
        </w:tc>
        <w:tc>
          <w:tcPr>
            <w:tcW w:w="2745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A51329" w:rsidRPr="00B02A13" w:rsidRDefault="00B02A13" w:rsidP="00B02A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car_number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515A60" w:rsidTr="009105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18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A51329" w:rsidRDefault="00A51329" w:rsidP="00A5132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A51329" w:rsidRPr="00D83203" w:rsidRDefault="00A51329" w:rsidP="00A51329">
            <w:pPr>
              <w:jc w:val="right"/>
            </w:pPr>
            <w:r w:rsidRPr="00D83203">
              <w:rPr>
                <w:sz w:val="16"/>
                <w:szCs w:val="16"/>
              </w:rPr>
              <w:t>Подпись</w:t>
            </w:r>
            <w:r w:rsidRPr="00D83203">
              <w:t xml:space="preserve"> /__________________/</w:t>
            </w:r>
          </w:p>
        </w:tc>
        <w:tc>
          <w:tcPr>
            <w:tcW w:w="136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  <w:vAlign w:val="center"/>
          </w:tcPr>
          <w:p w:rsidR="00A51329" w:rsidRPr="00D83203" w:rsidRDefault="00A51329" w:rsidP="00850D58"/>
        </w:tc>
        <w:tc>
          <w:tcPr>
            <w:tcW w:w="274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A51329" w:rsidRPr="00D83203" w:rsidRDefault="00A51329" w:rsidP="00850D58"/>
        </w:tc>
      </w:tr>
    </w:tbl>
    <w:p w:rsidR="0078520A" w:rsidRDefault="0078520A" w:rsidP="00850D58">
      <w:pPr>
        <w:ind w:firstLine="284"/>
        <w:rPr>
          <w:sz w:val="24"/>
          <w:szCs w:val="24"/>
        </w:rPr>
      </w:pPr>
    </w:p>
    <w:p w:rsidR="0078520A" w:rsidRDefault="0078520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8520A" w:rsidRPr="00BA52F6" w:rsidRDefault="0078520A" w:rsidP="0078520A">
      <w:pPr>
        <w:spacing w:after="0"/>
        <w:ind w:left="142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Акт №</w:t>
      </w:r>
      <w:r w:rsidRPr="00BA52F6">
        <w:rPr>
          <w:sz w:val="32"/>
          <w:szCs w:val="32"/>
        </w:rPr>
        <w:t xml:space="preserve"> {{</w:t>
      </w:r>
      <w:r>
        <w:rPr>
          <w:sz w:val="32"/>
          <w:szCs w:val="32"/>
          <w:lang w:val="en-US"/>
        </w:rPr>
        <w:t>order</w:t>
      </w:r>
      <w:r w:rsidRPr="00BA52F6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number</w:t>
      </w:r>
      <w:r w:rsidRPr="00BA52F6">
        <w:rPr>
          <w:sz w:val="32"/>
          <w:szCs w:val="32"/>
        </w:rPr>
        <w:t>}}</w:t>
      </w:r>
    </w:p>
    <w:p w:rsidR="0078520A" w:rsidRDefault="0078520A" w:rsidP="0078520A">
      <w:pPr>
        <w:spacing w:after="0"/>
        <w:ind w:left="142"/>
        <w:jc w:val="center"/>
        <w:rPr>
          <w:sz w:val="24"/>
          <w:szCs w:val="24"/>
        </w:rPr>
      </w:pPr>
      <w:r>
        <w:rPr>
          <w:sz w:val="24"/>
          <w:szCs w:val="24"/>
        </w:rPr>
        <w:t>Приёмки-сдачи автомобиля для выполнения работ</w:t>
      </w:r>
    </w:p>
    <w:p w:rsidR="0078520A" w:rsidRDefault="0078520A" w:rsidP="0078520A">
      <w:pPr>
        <w:spacing w:after="0"/>
        <w:ind w:left="142"/>
        <w:jc w:val="center"/>
        <w:rPr>
          <w:sz w:val="24"/>
          <w:szCs w:val="24"/>
        </w:rPr>
      </w:pPr>
      <w:r>
        <w:rPr>
          <w:sz w:val="24"/>
          <w:szCs w:val="24"/>
        </w:rPr>
        <w:t>(техническое обслуживание, ремонт)</w:t>
      </w:r>
    </w:p>
    <w:p w:rsidR="0078520A" w:rsidRPr="00D83203" w:rsidRDefault="0078520A" w:rsidP="0078520A">
      <w:pPr>
        <w:spacing w:after="0"/>
        <w:ind w:left="142"/>
        <w:jc w:val="center"/>
        <w:rPr>
          <w:sz w:val="16"/>
          <w:szCs w:val="16"/>
        </w:rPr>
      </w:pPr>
      <w:r w:rsidRPr="00D83203">
        <w:rPr>
          <w:sz w:val="16"/>
          <w:szCs w:val="16"/>
        </w:rPr>
        <w:t>Составляется в 2-х экземплярах: 1-й экземпляр Исполнителю; 2-й экземпляр –Заказчику;</w:t>
      </w:r>
    </w:p>
    <w:p w:rsidR="0078520A" w:rsidRPr="00D83203" w:rsidRDefault="0078520A" w:rsidP="0078520A">
      <w:pPr>
        <w:spacing w:after="0"/>
        <w:ind w:left="142"/>
        <w:jc w:val="center"/>
        <w:rPr>
          <w:sz w:val="16"/>
          <w:szCs w:val="16"/>
        </w:rPr>
      </w:pPr>
      <w:r w:rsidRPr="00D83203">
        <w:rPr>
          <w:sz w:val="16"/>
          <w:szCs w:val="16"/>
        </w:rPr>
        <w:t>по окончании ремонта экземпляр Заказчика изымается.</w:t>
      </w:r>
    </w:p>
    <w:tbl>
      <w:tblPr>
        <w:tblStyle w:val="a8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5049"/>
        <w:gridCol w:w="2356"/>
      </w:tblGrid>
      <w:tr w:rsidR="0078520A" w:rsidRPr="007636BF" w:rsidTr="0046551B">
        <w:tc>
          <w:tcPr>
            <w:tcW w:w="2835" w:type="dxa"/>
            <w:vAlign w:val="center"/>
          </w:tcPr>
          <w:p w:rsidR="0078520A" w:rsidRPr="007636BF" w:rsidRDefault="0078520A" w:rsidP="0046551B">
            <w:pPr>
              <w:ind w:left="142"/>
              <w:jc w:val="both"/>
              <w:rPr>
                <w:sz w:val="24"/>
                <w:szCs w:val="24"/>
              </w:rPr>
            </w:pPr>
            <w:r w:rsidRPr="007636BF">
              <w:rPr>
                <w:sz w:val="24"/>
                <w:szCs w:val="24"/>
              </w:rPr>
              <w:t>Предприятие заказчика</w:t>
            </w:r>
          </w:p>
        </w:tc>
        <w:tc>
          <w:tcPr>
            <w:tcW w:w="7371" w:type="dxa"/>
            <w:gridSpan w:val="2"/>
            <w:tcBorders>
              <w:bottom w:val="single" w:sz="4" w:space="0" w:color="auto"/>
            </w:tcBorders>
            <w:vAlign w:val="center"/>
          </w:tcPr>
          <w:p w:rsidR="0078520A" w:rsidRPr="00B02A13" w:rsidRDefault="0078520A" w:rsidP="0046551B">
            <w:pPr>
              <w:ind w:left="142" w:firstLine="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{{name}}</w:t>
            </w:r>
          </w:p>
        </w:tc>
      </w:tr>
      <w:tr w:rsidR="0078520A" w:rsidRPr="007636BF" w:rsidTr="0046551B">
        <w:tc>
          <w:tcPr>
            <w:tcW w:w="2835" w:type="dxa"/>
            <w:vAlign w:val="center"/>
          </w:tcPr>
          <w:p w:rsidR="0078520A" w:rsidRPr="007636BF" w:rsidRDefault="0078520A" w:rsidP="0046551B">
            <w:pPr>
              <w:ind w:left="142"/>
              <w:jc w:val="both"/>
              <w:rPr>
                <w:sz w:val="24"/>
                <w:szCs w:val="24"/>
              </w:rPr>
            </w:pPr>
            <w:r w:rsidRPr="007636BF">
              <w:rPr>
                <w:sz w:val="24"/>
                <w:szCs w:val="24"/>
              </w:rPr>
              <w:t>Почтовый адрес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8520A" w:rsidRPr="00B02A13" w:rsidRDefault="0078520A" w:rsidP="0046551B">
            <w:pPr>
              <w:ind w:left="142" w:firstLine="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{{address}}</w:t>
            </w:r>
          </w:p>
        </w:tc>
      </w:tr>
      <w:tr w:rsidR="0078520A" w:rsidRPr="007636BF" w:rsidTr="0046551B">
        <w:tc>
          <w:tcPr>
            <w:tcW w:w="2835" w:type="dxa"/>
            <w:vAlign w:val="center"/>
          </w:tcPr>
          <w:p w:rsidR="0078520A" w:rsidRPr="007636BF" w:rsidRDefault="0078520A" w:rsidP="0046551B">
            <w:pPr>
              <w:ind w:left="142"/>
              <w:jc w:val="both"/>
              <w:rPr>
                <w:sz w:val="24"/>
                <w:szCs w:val="24"/>
              </w:rPr>
            </w:pPr>
            <w:r w:rsidRPr="007636BF">
              <w:rPr>
                <w:sz w:val="24"/>
                <w:szCs w:val="24"/>
              </w:rPr>
              <w:t>Телефоны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8520A" w:rsidRPr="00B02A13" w:rsidRDefault="0078520A" w:rsidP="0046551B">
            <w:pPr>
              <w:ind w:left="142" w:firstLine="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{{phone}}</w:t>
            </w:r>
          </w:p>
        </w:tc>
      </w:tr>
      <w:tr w:rsidR="0078520A" w:rsidRPr="007636BF" w:rsidTr="0046551B">
        <w:tc>
          <w:tcPr>
            <w:tcW w:w="2835" w:type="dxa"/>
            <w:vAlign w:val="center"/>
          </w:tcPr>
          <w:p w:rsidR="0078520A" w:rsidRPr="007636BF" w:rsidRDefault="0078520A" w:rsidP="0046551B">
            <w:pPr>
              <w:ind w:left="142"/>
              <w:jc w:val="both"/>
              <w:rPr>
                <w:sz w:val="24"/>
                <w:szCs w:val="24"/>
              </w:rPr>
            </w:pPr>
            <w:r w:rsidRPr="007636BF">
              <w:rPr>
                <w:sz w:val="24"/>
                <w:szCs w:val="24"/>
              </w:rPr>
              <w:t>Мобильный телефон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8520A" w:rsidRPr="00B02A13" w:rsidRDefault="0078520A" w:rsidP="0046551B">
            <w:pPr>
              <w:ind w:left="142" w:firstLine="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mphone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78520A" w:rsidRPr="007636BF" w:rsidTr="0046551B">
        <w:tc>
          <w:tcPr>
            <w:tcW w:w="2835" w:type="dxa"/>
            <w:vAlign w:val="center"/>
          </w:tcPr>
          <w:p w:rsidR="0078520A" w:rsidRPr="007636BF" w:rsidRDefault="0078520A" w:rsidP="0046551B">
            <w:pPr>
              <w:ind w:left="142"/>
              <w:jc w:val="both"/>
              <w:rPr>
                <w:sz w:val="24"/>
                <w:szCs w:val="24"/>
              </w:rPr>
            </w:pPr>
            <w:r w:rsidRPr="007636BF">
              <w:rPr>
                <w:sz w:val="24"/>
                <w:szCs w:val="24"/>
              </w:rPr>
              <w:t>Представитель заказчика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8520A" w:rsidRPr="00B02A13" w:rsidRDefault="0078520A" w:rsidP="0046551B">
            <w:pPr>
              <w:ind w:left="142" w:firstLine="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{{driver}}</w:t>
            </w:r>
          </w:p>
        </w:tc>
      </w:tr>
      <w:tr w:rsidR="0078520A" w:rsidRPr="007636BF" w:rsidTr="0046551B">
        <w:tc>
          <w:tcPr>
            <w:tcW w:w="2835" w:type="dxa"/>
            <w:vAlign w:val="center"/>
          </w:tcPr>
          <w:p w:rsidR="0078520A" w:rsidRPr="007636BF" w:rsidRDefault="0078520A" w:rsidP="0046551B">
            <w:pPr>
              <w:ind w:left="142"/>
              <w:jc w:val="both"/>
              <w:rPr>
                <w:sz w:val="24"/>
                <w:szCs w:val="24"/>
              </w:rPr>
            </w:pPr>
            <w:r w:rsidRPr="007636BF">
              <w:rPr>
                <w:sz w:val="24"/>
                <w:szCs w:val="24"/>
              </w:rPr>
              <w:t>Доверенность</w:t>
            </w:r>
          </w:p>
        </w:tc>
        <w:tc>
          <w:tcPr>
            <w:tcW w:w="4989" w:type="dxa"/>
            <w:tcBorders>
              <w:top w:val="single" w:sz="4" w:space="0" w:color="auto"/>
            </w:tcBorders>
            <w:vAlign w:val="center"/>
          </w:tcPr>
          <w:p w:rsidR="0078520A" w:rsidRPr="007636BF" w:rsidRDefault="0078520A" w:rsidP="0046551B">
            <w:pPr>
              <w:ind w:left="142" w:firstLine="9"/>
              <w:rPr>
                <w:sz w:val="24"/>
                <w:szCs w:val="24"/>
              </w:rPr>
            </w:pPr>
            <w:r w:rsidRPr="007636BF">
              <w:rPr>
                <w:sz w:val="24"/>
                <w:szCs w:val="24"/>
              </w:rPr>
              <w:t>№___________</w:t>
            </w:r>
            <w:r>
              <w:rPr>
                <w:sz w:val="24"/>
                <w:szCs w:val="24"/>
              </w:rPr>
              <w:t xml:space="preserve">_____   </w:t>
            </w:r>
            <w:r w:rsidRPr="007636BF">
              <w:rPr>
                <w:sz w:val="24"/>
                <w:szCs w:val="24"/>
              </w:rPr>
              <w:t xml:space="preserve">от  </w:t>
            </w:r>
            <w:r w:rsidRPr="007636BF">
              <w:rPr>
                <w:sz w:val="24"/>
                <w:szCs w:val="24"/>
                <w:lang w:val="en-US"/>
              </w:rPr>
              <w:t>/“__</w:t>
            </w:r>
            <w:r>
              <w:rPr>
                <w:sz w:val="24"/>
                <w:szCs w:val="24"/>
                <w:lang w:val="en-US"/>
              </w:rPr>
              <w:t>__</w:t>
            </w:r>
            <w:r w:rsidRPr="007636BF">
              <w:rPr>
                <w:sz w:val="24"/>
                <w:szCs w:val="24"/>
                <w:lang w:val="en-US"/>
              </w:rPr>
              <w:t>_”/________________________/20___</w:t>
            </w:r>
            <w:r>
              <w:rPr>
                <w:sz w:val="24"/>
                <w:szCs w:val="24"/>
              </w:rPr>
              <w:t>г.</w:t>
            </w:r>
          </w:p>
        </w:tc>
        <w:tc>
          <w:tcPr>
            <w:tcW w:w="2382" w:type="dxa"/>
            <w:vAlign w:val="center"/>
          </w:tcPr>
          <w:p w:rsidR="0078520A" w:rsidRPr="007636BF" w:rsidRDefault="0078520A" w:rsidP="0046551B">
            <w:pPr>
              <w:ind w:left="142" w:firstLine="9"/>
              <w:rPr>
                <w:sz w:val="24"/>
                <w:szCs w:val="24"/>
              </w:rPr>
            </w:pPr>
            <w:r w:rsidRPr="007636BF">
              <w:rPr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85D24A1" wp14:editId="6853137F">
                      <wp:simplePos x="0" y="0"/>
                      <wp:positionH relativeFrom="column">
                        <wp:posOffset>619760</wp:posOffset>
                      </wp:positionH>
                      <wp:positionV relativeFrom="paragraph">
                        <wp:posOffset>196215</wp:posOffset>
                      </wp:positionV>
                      <wp:extent cx="129540" cy="129540"/>
                      <wp:effectExtent l="0" t="0" r="22860" b="22860"/>
                      <wp:wrapNone/>
                      <wp:docPr id="17" name="Прямоугольник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" cy="129540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507CA1" id="Прямоугольник 17" o:spid="_x0000_s1026" style="position:absolute;margin-left:48.8pt;margin-top:15.45pt;width:10.2pt;height:10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" fillcolor="white [3201]" strokecolor="#404040 [2429]" strokeweight="1.5pt"/>
                  </w:pict>
                </mc:Fallback>
              </mc:AlternateContent>
            </w:r>
            <w:r w:rsidRPr="007636BF">
              <w:rPr>
                <w:sz w:val="24"/>
                <w:szCs w:val="24"/>
              </w:rPr>
              <w:t xml:space="preserve">Гарантийное письмо </w:t>
            </w:r>
          </w:p>
        </w:tc>
      </w:tr>
    </w:tbl>
    <w:p w:rsidR="0078520A" w:rsidRDefault="0078520A" w:rsidP="0078520A">
      <w:pPr>
        <w:spacing w:after="0"/>
        <w:ind w:left="142"/>
        <w:jc w:val="center"/>
        <w:rPr>
          <w:sz w:val="18"/>
          <w:szCs w:val="18"/>
        </w:rPr>
      </w:pP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1FD543" wp14:editId="1E455B49">
                <wp:simplePos x="0" y="0"/>
                <wp:positionH relativeFrom="column">
                  <wp:posOffset>153035</wp:posOffset>
                </wp:positionH>
                <wp:positionV relativeFrom="paragraph">
                  <wp:posOffset>86995</wp:posOffset>
                </wp:positionV>
                <wp:extent cx="6347460" cy="15240"/>
                <wp:effectExtent l="0" t="0" r="34290" b="2286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746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87DD4" id="Прямая соединительная линия 1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05pt,6.85pt" to="511.8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" strokecolor="#272727 [2749]" strokeweight="1.5pt">
                <v:stroke joinstyle="miter"/>
              </v:line>
            </w:pict>
          </mc:Fallback>
        </mc:AlternateContent>
      </w:r>
    </w:p>
    <w:p w:rsidR="0078520A" w:rsidRPr="003E1A95" w:rsidRDefault="0078520A" w:rsidP="0078520A">
      <w:pPr>
        <w:spacing w:after="0"/>
        <w:ind w:left="142"/>
        <w:jc w:val="center"/>
        <w:rPr>
          <w:sz w:val="24"/>
          <w:szCs w:val="24"/>
        </w:rPr>
      </w:pPr>
      <w:r w:rsidRPr="003E1A95">
        <w:rPr>
          <w:sz w:val="24"/>
          <w:szCs w:val="24"/>
        </w:rPr>
        <w:t>Автомобиль / прицеп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53"/>
      </w:tblGrid>
      <w:tr w:rsidR="0078520A" w:rsidRPr="003E1A95" w:rsidTr="0046551B">
        <w:tc>
          <w:tcPr>
            <w:tcW w:w="2548" w:type="dxa"/>
          </w:tcPr>
          <w:p w:rsidR="0078520A" w:rsidRPr="003E1A95" w:rsidRDefault="0078520A" w:rsidP="0046551B">
            <w:pPr>
              <w:jc w:val="center"/>
              <w:rPr>
                <w:sz w:val="24"/>
                <w:szCs w:val="24"/>
              </w:rPr>
            </w:pPr>
            <w:r w:rsidRPr="003E1A95">
              <w:rPr>
                <w:sz w:val="24"/>
                <w:szCs w:val="24"/>
              </w:rPr>
              <w:t>Марка</w:t>
            </w:r>
          </w:p>
          <w:p w:rsidR="0078520A" w:rsidRPr="00B02A13" w:rsidRDefault="0078520A" w:rsidP="0046551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{{brand}}</w:t>
            </w:r>
          </w:p>
        </w:tc>
        <w:tc>
          <w:tcPr>
            <w:tcW w:w="2549" w:type="dxa"/>
          </w:tcPr>
          <w:p w:rsidR="0078520A" w:rsidRPr="003E1A95" w:rsidRDefault="0078520A" w:rsidP="0046551B">
            <w:pPr>
              <w:jc w:val="center"/>
              <w:rPr>
                <w:sz w:val="24"/>
                <w:szCs w:val="24"/>
              </w:rPr>
            </w:pPr>
            <w:proofErr w:type="spellStart"/>
            <w:r w:rsidRPr="003E1A95">
              <w:rPr>
                <w:sz w:val="24"/>
                <w:szCs w:val="24"/>
              </w:rPr>
              <w:t>Рег.номер</w:t>
            </w:r>
            <w:proofErr w:type="spellEnd"/>
          </w:p>
          <w:p w:rsidR="0078520A" w:rsidRPr="00B02A13" w:rsidRDefault="0078520A" w:rsidP="0046551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car_number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549" w:type="dxa"/>
          </w:tcPr>
          <w:p w:rsidR="0078520A" w:rsidRPr="003E1A95" w:rsidRDefault="0078520A" w:rsidP="0046551B">
            <w:pPr>
              <w:jc w:val="center"/>
              <w:rPr>
                <w:sz w:val="24"/>
                <w:szCs w:val="24"/>
              </w:rPr>
            </w:pPr>
            <w:r w:rsidRPr="003E1A95">
              <w:rPr>
                <w:sz w:val="24"/>
                <w:szCs w:val="24"/>
              </w:rPr>
              <w:t xml:space="preserve">Год выпуска </w:t>
            </w:r>
          </w:p>
          <w:p w:rsidR="0078520A" w:rsidRPr="003E1A95" w:rsidRDefault="0078520A" w:rsidP="0046551B">
            <w:pPr>
              <w:jc w:val="center"/>
              <w:rPr>
                <w:sz w:val="24"/>
                <w:szCs w:val="24"/>
              </w:rPr>
            </w:pPr>
            <w:r w:rsidRPr="003E1A95">
              <w:rPr>
                <w:sz w:val="24"/>
                <w:szCs w:val="24"/>
              </w:rPr>
              <w:t xml:space="preserve"> /__________/</w:t>
            </w:r>
          </w:p>
        </w:tc>
        <w:tc>
          <w:tcPr>
            <w:tcW w:w="2549" w:type="dxa"/>
          </w:tcPr>
          <w:p w:rsidR="0078520A" w:rsidRPr="003E1A95" w:rsidRDefault="0078520A" w:rsidP="0046551B">
            <w:pPr>
              <w:jc w:val="center"/>
              <w:rPr>
                <w:sz w:val="24"/>
                <w:szCs w:val="24"/>
              </w:rPr>
            </w:pPr>
            <w:r w:rsidRPr="003E1A95">
              <w:rPr>
                <w:sz w:val="24"/>
                <w:szCs w:val="24"/>
              </w:rPr>
              <w:t xml:space="preserve">Пробег </w:t>
            </w:r>
          </w:p>
          <w:p w:rsidR="0078520A" w:rsidRPr="003E1A95" w:rsidRDefault="0078520A" w:rsidP="0046551B">
            <w:pPr>
              <w:jc w:val="center"/>
              <w:rPr>
                <w:sz w:val="24"/>
                <w:szCs w:val="24"/>
              </w:rPr>
            </w:pPr>
            <w:r w:rsidRPr="003E1A95">
              <w:rPr>
                <w:sz w:val="24"/>
                <w:szCs w:val="24"/>
              </w:rPr>
              <w:t>/__________________/</w:t>
            </w:r>
          </w:p>
        </w:tc>
      </w:tr>
    </w:tbl>
    <w:p w:rsidR="0078520A" w:rsidRDefault="0078520A" w:rsidP="0078520A">
      <w:pPr>
        <w:ind w:left="142"/>
        <w:jc w:val="center"/>
        <w:rPr>
          <w:sz w:val="24"/>
          <w:szCs w:val="24"/>
        </w:rPr>
      </w:pPr>
      <w:r w:rsidRPr="003E1A95">
        <w:rPr>
          <w:sz w:val="24"/>
          <w:szCs w:val="24"/>
        </w:rPr>
        <w:t>Карта комплектности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5375"/>
      </w:tblGrid>
      <w:tr w:rsidR="0078520A" w:rsidTr="0046551B">
        <w:tc>
          <w:tcPr>
            <w:tcW w:w="4678" w:type="dxa"/>
            <w:tcBorders>
              <w:right w:val="nil"/>
            </w:tcBorders>
            <w:vAlign w:val="center"/>
          </w:tcPr>
          <w:p w:rsidR="0078520A" w:rsidRDefault="0078520A" w:rsidP="0046551B">
            <w:pPr>
              <w:spacing w:line="276" w:lineRule="auto"/>
              <w:ind w:firstLine="459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65CBC13B" wp14:editId="54C0D9BC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22860</wp:posOffset>
                      </wp:positionV>
                      <wp:extent cx="129540" cy="1681480"/>
                      <wp:effectExtent l="0" t="0" r="22860" b="13970"/>
                      <wp:wrapNone/>
                      <wp:docPr id="19" name="Группа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" cy="1681480"/>
                                <a:chOff x="0" y="0"/>
                                <a:chExt cx="129540" cy="1681480"/>
                              </a:xfrm>
                            </wpg:grpSpPr>
                            <wps:wsp>
                              <wps:cNvPr id="20" name="Прямоугольник 20"/>
                              <wps:cNvSpPr/>
                              <wps:spPr>
                                <a:xfrm>
                                  <a:off x="0" y="428625"/>
                                  <a:ext cx="129540" cy="129540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Прямоугольник 21"/>
                              <wps:cNvSpPr/>
                              <wps:spPr>
                                <a:xfrm>
                                  <a:off x="0" y="637540"/>
                                  <a:ext cx="129540" cy="129540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Прямоугольник 22"/>
                              <wps:cNvSpPr/>
                              <wps:spPr>
                                <a:xfrm>
                                  <a:off x="0" y="866140"/>
                                  <a:ext cx="129540" cy="129540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Прямоугольник 23"/>
                              <wps:cNvSpPr/>
                              <wps:spPr>
                                <a:xfrm>
                                  <a:off x="0" y="1094740"/>
                                  <a:ext cx="129540" cy="129540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Прямоугольник 24"/>
                              <wps:cNvSpPr/>
                              <wps:spPr>
                                <a:xfrm>
                                  <a:off x="0" y="1323340"/>
                                  <a:ext cx="129540" cy="129540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Прямоугольник 25"/>
                              <wps:cNvSpPr/>
                              <wps:spPr>
                                <a:xfrm>
                                  <a:off x="0" y="1551940"/>
                                  <a:ext cx="129540" cy="129540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Прямоугольник 26"/>
                              <wps:cNvSpPr/>
                              <wps:spPr>
                                <a:xfrm>
                                  <a:off x="0" y="219075"/>
                                  <a:ext cx="129540" cy="129540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Прямоугольник 27"/>
                              <wps:cNvSpPr/>
                              <wps:spPr>
                                <a:xfrm>
                                  <a:off x="0" y="0"/>
                                  <a:ext cx="129540" cy="129540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A1C31D" id="Группа 19" o:spid="_x0000_s1026" style="position:absolute;margin-left:3.8pt;margin-top:1.8pt;width:10.2pt;height:132.4pt;z-index:251696128;mso-width-relative:margin;mso-height-relative:margin" coordsize="1295,16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">
                      <v:rect id="Прямоугольник 20" o:spid="_x0000_s1027" style="position:absolute;top:4286;width:1295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" fillcolor="white [3201]" strokecolor="#404040 [2429]" strokeweight="1.5pt"/>
                      <v:rect id="Прямоугольник 21" o:spid="_x0000_s1028" style="position:absolute;top:6375;width:1295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" fillcolor="white [3201]" strokecolor="#404040 [2429]" strokeweight="1.5pt"/>
                      <v:rect id="Прямоугольник 22" o:spid="_x0000_s1029" style="position:absolute;top:8661;width:1295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" fillcolor="white [3201]" strokecolor="#404040 [2429]" strokeweight="1.5pt"/>
                      <v:rect id="Прямоугольник 23" o:spid="_x0000_s1030" style="position:absolute;top:10947;width:1295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" fillcolor="white [3201]" strokecolor="#404040 [2429]" strokeweight="1.5pt"/>
                      <v:rect id="Прямоугольник 24" o:spid="_x0000_s1031" style="position:absolute;top:13233;width:1295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" fillcolor="white [3201]" strokecolor="#404040 [2429]" strokeweight="1.5pt"/>
                      <v:rect id="Прямоугольник 25" o:spid="_x0000_s1032" style="position:absolute;top:15519;width:1295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" fillcolor="white [3201]" strokecolor="#404040 [2429]" strokeweight="1.5pt"/>
                      <v:rect id="Прямоугольник 26" o:spid="_x0000_s1033" style="position:absolute;top:2190;width:1295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" fillcolor="white [3201]" strokecolor="#404040 [2429]" strokeweight="1.5pt"/>
                      <v:rect id="Прямоугольник 27" o:spid="_x0000_s1034" style="position:absolute;width:1295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" fillcolor="white [3201]" strokecolor="#404040 [2429]" strokeweight="1.5pt"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Щетки стеклоочистителя</w:t>
            </w:r>
          </w:p>
        </w:tc>
        <w:tc>
          <w:tcPr>
            <w:tcW w:w="537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8520A" w:rsidRDefault="0078520A" w:rsidP="0046551B">
            <w:pPr>
              <w:spacing w:line="276" w:lineRule="auto"/>
              <w:ind w:firstLine="464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056DF152" wp14:editId="65CF791B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32385</wp:posOffset>
                      </wp:positionV>
                      <wp:extent cx="129540" cy="767080"/>
                      <wp:effectExtent l="0" t="0" r="22860" b="13970"/>
                      <wp:wrapNone/>
                      <wp:docPr id="28" name="Группа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" cy="767080"/>
                                <a:chOff x="0" y="0"/>
                                <a:chExt cx="129540" cy="767080"/>
                              </a:xfrm>
                            </wpg:grpSpPr>
                            <wps:wsp>
                              <wps:cNvPr id="29" name="Прямоугольник 29"/>
                              <wps:cNvSpPr/>
                              <wps:spPr>
                                <a:xfrm>
                                  <a:off x="0" y="0"/>
                                  <a:ext cx="129540" cy="129540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Прямоугольник 30"/>
                              <wps:cNvSpPr/>
                              <wps:spPr>
                                <a:xfrm>
                                  <a:off x="0" y="219075"/>
                                  <a:ext cx="129540" cy="129540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Прямоугольник 31"/>
                              <wps:cNvSpPr/>
                              <wps:spPr>
                                <a:xfrm>
                                  <a:off x="0" y="408940"/>
                                  <a:ext cx="129540" cy="129540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Прямоугольник 32"/>
                              <wps:cNvSpPr/>
                              <wps:spPr>
                                <a:xfrm>
                                  <a:off x="0" y="637540"/>
                                  <a:ext cx="129540" cy="129540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A3716C" id="Группа 28" o:spid="_x0000_s1026" style="position:absolute;margin-left:1.55pt;margin-top:2.55pt;width:10.2pt;height:60.4pt;z-index:251695104;mso-width-relative:margin;mso-height-relative:margin" coordsize="1295,7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">
                      <v:rect id="Прямоугольник 29" o:spid="_x0000_s1027" style="position:absolute;width:1295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" fillcolor="white [3201]" strokecolor="#404040 [2429]" strokeweight="1.5pt"/>
                      <v:rect id="Прямоугольник 30" o:spid="_x0000_s1028" style="position:absolute;top:2190;width:1295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" fillcolor="white [3201]" strokecolor="#404040 [2429]" strokeweight="1.5pt"/>
                      <v:rect id="Прямоугольник 31" o:spid="_x0000_s1029" style="position:absolute;top:4089;width:1295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" fillcolor="white [3201]" strokecolor="#404040 [2429]" strokeweight="1.5pt"/>
                      <v:rect id="Прямоугольник 32" o:spid="_x0000_s1030" style="position:absolute;top:6375;width:1295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" fillcolor="white [3201]" strokecolor="#404040 [2429]" strokeweight="1.5pt"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Запасное колесо</w:t>
            </w:r>
          </w:p>
        </w:tc>
      </w:tr>
      <w:tr w:rsidR="0078520A" w:rsidTr="0046551B">
        <w:tc>
          <w:tcPr>
            <w:tcW w:w="4678" w:type="dxa"/>
            <w:tcBorders>
              <w:right w:val="nil"/>
            </w:tcBorders>
            <w:vAlign w:val="center"/>
          </w:tcPr>
          <w:p w:rsidR="0078520A" w:rsidRDefault="0078520A" w:rsidP="0046551B">
            <w:pPr>
              <w:spacing w:line="276" w:lineRule="auto"/>
              <w:ind w:firstLine="4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Зеркала заднего вида</w:t>
            </w:r>
          </w:p>
        </w:tc>
        <w:tc>
          <w:tcPr>
            <w:tcW w:w="537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78520A" w:rsidRDefault="0078520A" w:rsidP="0046551B">
            <w:pPr>
              <w:spacing w:line="276" w:lineRule="auto"/>
              <w:ind w:firstLine="4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Инструмент</w:t>
            </w:r>
          </w:p>
        </w:tc>
      </w:tr>
      <w:tr w:rsidR="0078520A" w:rsidTr="0046551B">
        <w:tc>
          <w:tcPr>
            <w:tcW w:w="4678" w:type="dxa"/>
            <w:tcBorders>
              <w:right w:val="nil"/>
            </w:tcBorders>
            <w:vAlign w:val="center"/>
          </w:tcPr>
          <w:p w:rsidR="0078520A" w:rsidRDefault="0078520A" w:rsidP="0046551B">
            <w:pPr>
              <w:spacing w:line="276" w:lineRule="auto"/>
              <w:ind w:firstLine="4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Радиоприёмник</w:t>
            </w:r>
          </w:p>
        </w:tc>
        <w:tc>
          <w:tcPr>
            <w:tcW w:w="537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78520A" w:rsidRDefault="0078520A" w:rsidP="0046551B">
            <w:pPr>
              <w:spacing w:line="276" w:lineRule="auto"/>
              <w:ind w:firstLine="4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Декоративные колпаки</w:t>
            </w:r>
          </w:p>
        </w:tc>
      </w:tr>
      <w:tr w:rsidR="0078520A" w:rsidTr="0046551B">
        <w:tc>
          <w:tcPr>
            <w:tcW w:w="4678" w:type="dxa"/>
            <w:tcBorders>
              <w:right w:val="nil"/>
            </w:tcBorders>
            <w:vAlign w:val="center"/>
          </w:tcPr>
          <w:p w:rsidR="0078520A" w:rsidRDefault="0078520A" w:rsidP="0046551B">
            <w:pPr>
              <w:spacing w:line="276" w:lineRule="auto"/>
              <w:ind w:firstLine="4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Магнитола</w:t>
            </w:r>
          </w:p>
        </w:tc>
        <w:tc>
          <w:tcPr>
            <w:tcW w:w="5375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78520A" w:rsidRDefault="0078520A" w:rsidP="0046551B">
            <w:pPr>
              <w:spacing w:line="276" w:lineRule="auto"/>
              <w:ind w:firstLine="4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Радиостанция</w:t>
            </w:r>
          </w:p>
        </w:tc>
      </w:tr>
      <w:tr w:rsidR="0078520A" w:rsidTr="0046551B">
        <w:tc>
          <w:tcPr>
            <w:tcW w:w="4678" w:type="dxa"/>
            <w:vAlign w:val="center"/>
          </w:tcPr>
          <w:p w:rsidR="0078520A" w:rsidRDefault="0078520A" w:rsidP="0046551B">
            <w:pPr>
              <w:spacing w:line="276" w:lineRule="auto"/>
              <w:ind w:firstLine="4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Телевизор</w:t>
            </w:r>
          </w:p>
        </w:tc>
        <w:tc>
          <w:tcPr>
            <w:tcW w:w="5375" w:type="dxa"/>
            <w:tcBorders>
              <w:top w:val="nil"/>
            </w:tcBorders>
            <w:vAlign w:val="center"/>
          </w:tcPr>
          <w:p w:rsidR="0078520A" w:rsidRPr="009A513C" w:rsidRDefault="0078520A" w:rsidP="0046551B">
            <w:pPr>
              <w:spacing w:line="276" w:lineRule="auto"/>
              <w:ind w:firstLine="464"/>
              <w:rPr>
                <w:b/>
                <w:sz w:val="24"/>
                <w:szCs w:val="24"/>
              </w:rPr>
            </w:pPr>
            <w:r w:rsidRPr="009A513C">
              <w:rPr>
                <w:b/>
                <w:sz w:val="24"/>
                <w:szCs w:val="24"/>
              </w:rPr>
              <w:t>Наружные повреждения и дефекты:</w:t>
            </w:r>
          </w:p>
        </w:tc>
      </w:tr>
      <w:tr w:rsidR="0078520A" w:rsidTr="0046551B">
        <w:tc>
          <w:tcPr>
            <w:tcW w:w="4678" w:type="dxa"/>
            <w:vAlign w:val="center"/>
          </w:tcPr>
          <w:p w:rsidR="0078520A" w:rsidRDefault="0078520A" w:rsidP="0046551B">
            <w:pPr>
              <w:spacing w:line="276" w:lineRule="auto"/>
              <w:ind w:firstLine="4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Холодильник</w:t>
            </w:r>
          </w:p>
        </w:tc>
        <w:tc>
          <w:tcPr>
            <w:tcW w:w="5375" w:type="dxa"/>
            <w:vAlign w:val="center"/>
          </w:tcPr>
          <w:p w:rsidR="0078520A" w:rsidRDefault="0078520A" w:rsidP="0046551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78520A" w:rsidTr="0046551B">
        <w:tc>
          <w:tcPr>
            <w:tcW w:w="4678" w:type="dxa"/>
            <w:vAlign w:val="center"/>
          </w:tcPr>
          <w:p w:rsidR="0078520A" w:rsidRDefault="0078520A" w:rsidP="0046551B">
            <w:pPr>
              <w:spacing w:line="276" w:lineRule="auto"/>
              <w:ind w:firstLine="45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Антена</w:t>
            </w:r>
            <w:proofErr w:type="spellEnd"/>
          </w:p>
        </w:tc>
        <w:tc>
          <w:tcPr>
            <w:tcW w:w="5375" w:type="dxa"/>
            <w:vAlign w:val="center"/>
          </w:tcPr>
          <w:p w:rsidR="0078520A" w:rsidRDefault="0078520A" w:rsidP="0046551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78520A" w:rsidTr="0046551B">
        <w:tc>
          <w:tcPr>
            <w:tcW w:w="4678" w:type="dxa"/>
            <w:vAlign w:val="center"/>
          </w:tcPr>
          <w:p w:rsidR="0078520A" w:rsidRDefault="0078520A" w:rsidP="0046551B">
            <w:pPr>
              <w:spacing w:line="276" w:lineRule="auto"/>
              <w:ind w:firstLine="4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Фары противотуманные</w:t>
            </w:r>
          </w:p>
        </w:tc>
        <w:tc>
          <w:tcPr>
            <w:tcW w:w="5375" w:type="dxa"/>
            <w:vAlign w:val="center"/>
          </w:tcPr>
          <w:p w:rsidR="0078520A" w:rsidRDefault="0078520A" w:rsidP="0046551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78520A" w:rsidRDefault="0078520A" w:rsidP="0078520A">
      <w:pPr>
        <w:spacing w:after="0"/>
        <w:ind w:left="142"/>
        <w:jc w:val="right"/>
        <w:rPr>
          <w:sz w:val="24"/>
          <w:szCs w:val="24"/>
        </w:rPr>
      </w:pPr>
      <w:r>
        <w:rPr>
          <w:sz w:val="24"/>
          <w:szCs w:val="24"/>
        </w:rPr>
        <w:t>Топливо /__________________________/</w:t>
      </w:r>
    </w:p>
    <w:p w:rsidR="0078520A" w:rsidRDefault="0078520A" w:rsidP="0078520A">
      <w:pPr>
        <w:spacing w:after="0"/>
        <w:ind w:left="142" w:firstLine="567"/>
        <w:rPr>
          <w:sz w:val="24"/>
          <w:szCs w:val="24"/>
        </w:rPr>
      </w:pPr>
      <w:r>
        <w:rPr>
          <w:sz w:val="24"/>
          <w:szCs w:val="24"/>
        </w:rPr>
        <w:t>Компоненты и технические жидкости, представляемые заказчиком:</w:t>
      </w:r>
    </w:p>
    <w:p w:rsidR="0078520A" w:rsidRDefault="0078520A" w:rsidP="0078520A">
      <w:pPr>
        <w:pStyle w:val="a9"/>
        <w:numPr>
          <w:ilvl w:val="0"/>
          <w:numId w:val="1"/>
        </w:numPr>
        <w:pBdr>
          <w:bottom w:val="single" w:sz="4" w:space="1" w:color="auto"/>
          <w:between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8520A" w:rsidRDefault="0078520A" w:rsidP="0078520A">
      <w:pPr>
        <w:pStyle w:val="a9"/>
        <w:numPr>
          <w:ilvl w:val="0"/>
          <w:numId w:val="1"/>
        </w:numPr>
        <w:pBdr>
          <w:bottom w:val="single" w:sz="4" w:space="1" w:color="auto"/>
          <w:between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8520A" w:rsidRPr="00515A60" w:rsidRDefault="0078520A" w:rsidP="0078520A">
      <w:pPr>
        <w:pStyle w:val="a9"/>
        <w:numPr>
          <w:ilvl w:val="0"/>
          <w:numId w:val="1"/>
        </w:numPr>
        <w:pBdr>
          <w:bottom w:val="single" w:sz="4" w:space="1" w:color="auto"/>
          <w:between w:val="single" w:sz="4" w:space="1" w:color="auto"/>
        </w:pBdr>
        <w:rPr>
          <w:sz w:val="24"/>
          <w:szCs w:val="24"/>
        </w:rPr>
      </w:pPr>
      <w:r w:rsidRPr="00515A60">
        <w:rPr>
          <w:sz w:val="24"/>
          <w:szCs w:val="24"/>
        </w:rPr>
        <w:t xml:space="preserve"> 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984"/>
        <w:gridCol w:w="690"/>
        <w:gridCol w:w="2004"/>
        <w:gridCol w:w="1062"/>
        <w:gridCol w:w="302"/>
        <w:gridCol w:w="2745"/>
      </w:tblGrid>
      <w:tr w:rsidR="0078520A" w:rsidTr="0046551B">
        <w:tc>
          <w:tcPr>
            <w:tcW w:w="4092" w:type="dxa"/>
            <w:gridSpan w:val="3"/>
          </w:tcPr>
          <w:p w:rsidR="0078520A" w:rsidRDefault="0078520A" w:rsidP="0046551B">
            <w:pPr>
              <w:ind w:firstLine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мастер-приёмщик</w:t>
            </w:r>
          </w:p>
        </w:tc>
        <w:tc>
          <w:tcPr>
            <w:tcW w:w="3066" w:type="dxa"/>
            <w:gridSpan w:val="2"/>
            <w:tcBorders>
              <w:bottom w:val="single" w:sz="4" w:space="0" w:color="auto"/>
            </w:tcBorders>
          </w:tcPr>
          <w:p w:rsidR="0078520A" w:rsidRDefault="0078520A" w:rsidP="0046551B">
            <w:pPr>
              <w:rPr>
                <w:sz w:val="24"/>
                <w:szCs w:val="24"/>
              </w:rPr>
            </w:pPr>
          </w:p>
        </w:tc>
        <w:tc>
          <w:tcPr>
            <w:tcW w:w="3047" w:type="dxa"/>
            <w:gridSpan w:val="2"/>
            <w:tcBorders>
              <w:bottom w:val="single" w:sz="4" w:space="0" w:color="auto"/>
            </w:tcBorders>
          </w:tcPr>
          <w:p w:rsidR="0078520A" w:rsidRDefault="0078520A" w:rsidP="00465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78520A" w:rsidTr="0046551B">
        <w:tc>
          <w:tcPr>
            <w:tcW w:w="4092" w:type="dxa"/>
            <w:gridSpan w:val="3"/>
          </w:tcPr>
          <w:p w:rsidR="0078520A" w:rsidRDefault="0078520A" w:rsidP="0046551B">
            <w:pPr>
              <w:ind w:firstLine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Сдал представитель заказчика</w:t>
            </w:r>
          </w:p>
        </w:tc>
        <w:tc>
          <w:tcPr>
            <w:tcW w:w="30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8520A" w:rsidRDefault="0078520A" w:rsidP="0046551B">
            <w:pPr>
              <w:rPr>
                <w:sz w:val="24"/>
                <w:szCs w:val="24"/>
              </w:rPr>
            </w:pPr>
          </w:p>
        </w:tc>
        <w:tc>
          <w:tcPr>
            <w:tcW w:w="30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8520A" w:rsidRDefault="0078520A" w:rsidP="00465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78520A" w:rsidTr="0046551B">
        <w:tc>
          <w:tcPr>
            <w:tcW w:w="4092" w:type="dxa"/>
            <w:gridSpan w:val="3"/>
          </w:tcPr>
          <w:p w:rsidR="0078520A" w:rsidRDefault="0078520A" w:rsidP="0046551B">
            <w:pPr>
              <w:ind w:firstLine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Сдал мастер-приёмщик</w:t>
            </w:r>
          </w:p>
        </w:tc>
        <w:tc>
          <w:tcPr>
            <w:tcW w:w="30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8520A" w:rsidRDefault="0078520A" w:rsidP="0046551B">
            <w:pPr>
              <w:rPr>
                <w:sz w:val="24"/>
                <w:szCs w:val="24"/>
              </w:rPr>
            </w:pPr>
          </w:p>
        </w:tc>
        <w:tc>
          <w:tcPr>
            <w:tcW w:w="30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8520A" w:rsidRDefault="0078520A" w:rsidP="00465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78520A" w:rsidTr="0046551B">
        <w:tc>
          <w:tcPr>
            <w:tcW w:w="4092" w:type="dxa"/>
            <w:gridSpan w:val="3"/>
            <w:tcBorders>
              <w:bottom w:val="dashed" w:sz="4" w:space="0" w:color="auto"/>
            </w:tcBorders>
          </w:tcPr>
          <w:p w:rsidR="0078520A" w:rsidRDefault="0078520A" w:rsidP="0046551B">
            <w:pPr>
              <w:ind w:firstLine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представитель заказчика</w:t>
            </w:r>
          </w:p>
        </w:tc>
        <w:tc>
          <w:tcPr>
            <w:tcW w:w="3066" w:type="dxa"/>
            <w:gridSpan w:val="2"/>
            <w:tcBorders>
              <w:top w:val="single" w:sz="4" w:space="0" w:color="auto"/>
              <w:bottom w:val="dashed" w:sz="4" w:space="0" w:color="auto"/>
            </w:tcBorders>
          </w:tcPr>
          <w:p w:rsidR="0078520A" w:rsidRDefault="0078520A" w:rsidP="0046551B">
            <w:pPr>
              <w:rPr>
                <w:sz w:val="24"/>
                <w:szCs w:val="24"/>
              </w:rPr>
            </w:pPr>
          </w:p>
        </w:tc>
        <w:tc>
          <w:tcPr>
            <w:tcW w:w="3047" w:type="dxa"/>
            <w:gridSpan w:val="2"/>
            <w:tcBorders>
              <w:top w:val="single" w:sz="4" w:space="0" w:color="auto"/>
              <w:bottom w:val="dashed" w:sz="4" w:space="0" w:color="auto"/>
            </w:tcBorders>
          </w:tcPr>
          <w:p w:rsidR="0078520A" w:rsidRDefault="0078520A" w:rsidP="00465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78520A" w:rsidTr="0046551B">
        <w:tc>
          <w:tcPr>
            <w:tcW w:w="4092" w:type="dxa"/>
            <w:gridSpan w:val="3"/>
            <w:tcBorders>
              <w:bottom w:val="dashed" w:sz="4" w:space="0" w:color="auto"/>
            </w:tcBorders>
          </w:tcPr>
          <w:p w:rsidR="0078520A" w:rsidRPr="000619AC" w:rsidRDefault="0078520A" w:rsidP="0046551B">
            <w:pPr>
              <w:ind w:firstLine="454"/>
              <w:rPr>
                <w:sz w:val="18"/>
                <w:szCs w:val="18"/>
              </w:rPr>
            </w:pPr>
          </w:p>
        </w:tc>
        <w:tc>
          <w:tcPr>
            <w:tcW w:w="3066" w:type="dxa"/>
            <w:gridSpan w:val="2"/>
            <w:tcBorders>
              <w:top w:val="single" w:sz="4" w:space="0" w:color="auto"/>
              <w:bottom w:val="dashed" w:sz="4" w:space="0" w:color="auto"/>
            </w:tcBorders>
          </w:tcPr>
          <w:p w:rsidR="0078520A" w:rsidRPr="000619AC" w:rsidRDefault="0078520A" w:rsidP="0046551B">
            <w:pPr>
              <w:rPr>
                <w:sz w:val="18"/>
                <w:szCs w:val="18"/>
              </w:rPr>
            </w:pPr>
          </w:p>
        </w:tc>
        <w:tc>
          <w:tcPr>
            <w:tcW w:w="3047" w:type="dxa"/>
            <w:gridSpan w:val="2"/>
            <w:tcBorders>
              <w:top w:val="single" w:sz="4" w:space="0" w:color="auto"/>
              <w:bottom w:val="dashed" w:sz="4" w:space="0" w:color="auto"/>
            </w:tcBorders>
          </w:tcPr>
          <w:p w:rsidR="0078520A" w:rsidRPr="000619AC" w:rsidRDefault="0078520A" w:rsidP="0046551B">
            <w:pPr>
              <w:rPr>
                <w:sz w:val="18"/>
                <w:szCs w:val="18"/>
              </w:rPr>
            </w:pPr>
          </w:p>
        </w:tc>
      </w:tr>
      <w:tr w:rsidR="0078520A" w:rsidTr="004655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18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  <w:vAlign w:val="center"/>
          </w:tcPr>
          <w:p w:rsidR="0078520A" w:rsidRDefault="0078520A" w:rsidP="004655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gridSpan w:val="3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78520A" w:rsidRPr="00B02A13" w:rsidRDefault="0078520A" w:rsidP="00465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ПРОПУСК НА ВЫЕЗД № </w:t>
            </w:r>
            <w:r w:rsidRPr="00B02A13">
              <w:rPr>
                <w:sz w:val="24"/>
                <w:szCs w:val="24"/>
              </w:rPr>
              <w:t>{{</w:t>
            </w:r>
            <w:r>
              <w:rPr>
                <w:sz w:val="24"/>
                <w:szCs w:val="24"/>
                <w:lang w:val="en-US"/>
              </w:rPr>
              <w:t>order</w:t>
            </w:r>
            <w:r w:rsidRPr="00B02A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number</w:t>
            </w:r>
            <w:r w:rsidRPr="00B02A13">
              <w:rPr>
                <w:sz w:val="24"/>
                <w:szCs w:val="24"/>
              </w:rPr>
              <w:t>}}</w:t>
            </w:r>
          </w:p>
        </w:tc>
        <w:tc>
          <w:tcPr>
            <w:tcW w:w="4109" w:type="dxa"/>
            <w:gridSpan w:val="3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78520A" w:rsidRPr="00B02A13" w:rsidRDefault="0078520A" w:rsidP="0046551B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curdata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78520A" w:rsidTr="004655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18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78520A" w:rsidRPr="00A51329" w:rsidRDefault="0078520A" w:rsidP="004655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gridSpan w:val="3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78520A" w:rsidRPr="00D83203" w:rsidRDefault="0078520A" w:rsidP="0046551B">
            <w:pPr>
              <w:jc w:val="center"/>
            </w:pPr>
            <w:r w:rsidRPr="00D83203">
              <w:rPr>
                <w:lang w:val="en-US"/>
              </w:rPr>
              <w:t>“_____”_______________________ 20___</w:t>
            </w:r>
            <w:r w:rsidRPr="00D83203">
              <w:t>г.</w:t>
            </w:r>
          </w:p>
        </w:tc>
        <w:tc>
          <w:tcPr>
            <w:tcW w:w="4109" w:type="dxa"/>
            <w:gridSpan w:val="3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78520A" w:rsidRPr="0091054C" w:rsidRDefault="0078520A" w:rsidP="0046551B">
            <w:pPr>
              <w:jc w:val="center"/>
              <w:rPr>
                <w:b/>
                <w:sz w:val="24"/>
                <w:szCs w:val="24"/>
              </w:rPr>
            </w:pPr>
            <w:r w:rsidRPr="0091054C">
              <w:rPr>
                <w:b/>
                <w:sz w:val="24"/>
                <w:szCs w:val="24"/>
              </w:rPr>
              <w:t>Мойка</w:t>
            </w:r>
          </w:p>
        </w:tc>
      </w:tr>
      <w:tr w:rsidR="0078520A" w:rsidTr="004655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18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78520A" w:rsidRDefault="0078520A" w:rsidP="0046551B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78520A" w:rsidRPr="00D83203" w:rsidRDefault="0078520A" w:rsidP="0046551B">
            <w:pPr>
              <w:jc w:val="center"/>
            </w:pPr>
            <w:r w:rsidRPr="00D83203">
              <w:t>Автомобиль / Прицеп</w:t>
            </w:r>
          </w:p>
        </w:tc>
        <w:tc>
          <w:tcPr>
            <w:tcW w:w="4109" w:type="dxa"/>
            <w:gridSpan w:val="3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78520A" w:rsidRPr="00D83203" w:rsidRDefault="0078520A" w:rsidP="0046551B"/>
        </w:tc>
      </w:tr>
      <w:tr w:rsidR="0078520A" w:rsidTr="004655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18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78520A" w:rsidRDefault="0078520A" w:rsidP="0046551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78520A" w:rsidRPr="00D83203" w:rsidRDefault="0078520A" w:rsidP="0046551B">
            <w:pPr>
              <w:jc w:val="right"/>
            </w:pPr>
            <w:r w:rsidRPr="00D83203">
              <w:t>Марка:</w:t>
            </w:r>
          </w:p>
        </w:tc>
        <w:tc>
          <w:tcPr>
            <w:tcW w:w="2694" w:type="dxa"/>
            <w:gridSpan w:val="2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78520A" w:rsidRPr="00B02A13" w:rsidRDefault="0078520A" w:rsidP="004655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{{brand}}</w:t>
            </w:r>
          </w:p>
        </w:tc>
        <w:tc>
          <w:tcPr>
            <w:tcW w:w="1364" w:type="dxa"/>
            <w:gridSpan w:val="2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78520A" w:rsidRPr="00D83203" w:rsidRDefault="0078520A" w:rsidP="0046551B">
            <w:r w:rsidRPr="00D83203">
              <w:t xml:space="preserve">а/м </w:t>
            </w:r>
            <w:proofErr w:type="spellStart"/>
            <w:r w:rsidRPr="00D83203">
              <w:t>гос.номер</w:t>
            </w:r>
            <w:proofErr w:type="spellEnd"/>
          </w:p>
        </w:tc>
        <w:tc>
          <w:tcPr>
            <w:tcW w:w="2745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78520A" w:rsidRPr="00B02A13" w:rsidRDefault="0078520A" w:rsidP="004655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{{brand}}</w:t>
            </w:r>
          </w:p>
        </w:tc>
      </w:tr>
      <w:tr w:rsidR="0078520A" w:rsidTr="004655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18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78520A" w:rsidRDefault="0078520A" w:rsidP="0046551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78520A" w:rsidRPr="00D83203" w:rsidRDefault="0078520A" w:rsidP="0046551B">
            <w:pPr>
              <w:jc w:val="right"/>
            </w:pPr>
            <w:r w:rsidRPr="00D83203">
              <w:t>Номер:</w:t>
            </w:r>
          </w:p>
        </w:tc>
        <w:tc>
          <w:tcPr>
            <w:tcW w:w="2694" w:type="dxa"/>
            <w:gridSpan w:val="2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78520A" w:rsidRPr="00B02A13" w:rsidRDefault="0078520A" w:rsidP="004655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car_number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364" w:type="dxa"/>
            <w:gridSpan w:val="2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78520A" w:rsidRPr="00D83203" w:rsidRDefault="0078520A" w:rsidP="0046551B"/>
        </w:tc>
        <w:tc>
          <w:tcPr>
            <w:tcW w:w="2745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78520A" w:rsidRPr="00D83203" w:rsidRDefault="0078520A" w:rsidP="0046551B">
            <w:pPr>
              <w:jc w:val="center"/>
            </w:pPr>
          </w:p>
        </w:tc>
      </w:tr>
      <w:tr w:rsidR="0078520A" w:rsidTr="004655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18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78520A" w:rsidRDefault="0078520A" w:rsidP="0046551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78520A" w:rsidRPr="00D83203" w:rsidRDefault="0078520A" w:rsidP="0046551B">
            <w:r w:rsidRPr="00D83203">
              <w:t>М.П.</w:t>
            </w:r>
          </w:p>
        </w:tc>
        <w:tc>
          <w:tcPr>
            <w:tcW w:w="1364" w:type="dxa"/>
            <w:gridSpan w:val="2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78520A" w:rsidRPr="00D83203" w:rsidRDefault="0078520A" w:rsidP="0046551B">
            <w:r w:rsidRPr="00D83203">
              <w:t xml:space="preserve">п/п </w:t>
            </w:r>
            <w:proofErr w:type="spellStart"/>
            <w:r w:rsidRPr="00D83203">
              <w:t>гос.номер</w:t>
            </w:r>
            <w:proofErr w:type="spellEnd"/>
          </w:p>
        </w:tc>
        <w:tc>
          <w:tcPr>
            <w:tcW w:w="2745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78520A" w:rsidRPr="00B02A13" w:rsidRDefault="0078520A" w:rsidP="004655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car_number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78520A" w:rsidTr="004655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18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78520A" w:rsidRDefault="0078520A" w:rsidP="0046551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78520A" w:rsidRPr="00D83203" w:rsidRDefault="0078520A" w:rsidP="0046551B">
            <w:pPr>
              <w:jc w:val="right"/>
            </w:pPr>
            <w:r w:rsidRPr="00D83203">
              <w:rPr>
                <w:sz w:val="16"/>
                <w:szCs w:val="16"/>
              </w:rPr>
              <w:t>Подпись</w:t>
            </w:r>
            <w:r w:rsidRPr="00D83203">
              <w:t xml:space="preserve"> /__________________/</w:t>
            </w:r>
          </w:p>
        </w:tc>
        <w:tc>
          <w:tcPr>
            <w:tcW w:w="136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  <w:vAlign w:val="center"/>
          </w:tcPr>
          <w:p w:rsidR="0078520A" w:rsidRPr="00D83203" w:rsidRDefault="0078520A" w:rsidP="0046551B"/>
        </w:tc>
        <w:tc>
          <w:tcPr>
            <w:tcW w:w="274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vAlign w:val="center"/>
          </w:tcPr>
          <w:p w:rsidR="0078520A" w:rsidRPr="00D83203" w:rsidRDefault="0078520A" w:rsidP="0046551B"/>
        </w:tc>
      </w:tr>
    </w:tbl>
    <w:p w:rsidR="00850D58" w:rsidRPr="009A513C" w:rsidRDefault="00850D58" w:rsidP="0078520A">
      <w:pPr>
        <w:ind w:firstLine="284"/>
        <w:rPr>
          <w:sz w:val="24"/>
          <w:szCs w:val="24"/>
        </w:rPr>
      </w:pPr>
      <w:bookmarkStart w:id="0" w:name="_GoBack"/>
      <w:bookmarkEnd w:id="0"/>
    </w:p>
    <w:sectPr w:rsidR="00850D58" w:rsidRPr="009A513C" w:rsidSect="000619AC">
      <w:headerReference w:type="default" r:id="rId7"/>
      <w:pgSz w:w="11906" w:h="16838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2C7" w:rsidRDefault="000402C7" w:rsidP="000250D8">
      <w:pPr>
        <w:spacing w:after="0" w:line="240" w:lineRule="auto"/>
      </w:pPr>
      <w:r>
        <w:separator/>
      </w:r>
    </w:p>
  </w:endnote>
  <w:endnote w:type="continuationSeparator" w:id="0">
    <w:p w:rsidR="000402C7" w:rsidRDefault="000402C7" w:rsidP="00025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2C7" w:rsidRDefault="000402C7" w:rsidP="000250D8">
      <w:pPr>
        <w:spacing w:after="0" w:line="240" w:lineRule="auto"/>
      </w:pPr>
      <w:r>
        <w:separator/>
      </w:r>
    </w:p>
  </w:footnote>
  <w:footnote w:type="continuationSeparator" w:id="0">
    <w:p w:rsidR="000402C7" w:rsidRDefault="000402C7" w:rsidP="00025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0D8" w:rsidRPr="00B02A13" w:rsidRDefault="00B02A13" w:rsidP="00B02A13">
    <w:pPr>
      <w:pStyle w:val="a3"/>
      <w:jc w:val="right"/>
      <w:rPr>
        <w:sz w:val="24"/>
        <w:szCs w:val="24"/>
        <w:lang w:val="en-US"/>
      </w:rPr>
    </w:pPr>
    <w:r w:rsidRPr="008D4A68">
      <w:rPr>
        <w:sz w:val="24"/>
        <w:szCs w:val="24"/>
      </w:rPr>
      <w:t xml:space="preserve">Дата: </w:t>
    </w:r>
    <w:r>
      <w:rPr>
        <w:sz w:val="24"/>
        <w:szCs w:val="24"/>
        <w:lang w:val="en-US"/>
      </w:rPr>
      <w:t>{{</w:t>
    </w:r>
    <w:proofErr w:type="spellStart"/>
    <w:r>
      <w:rPr>
        <w:sz w:val="24"/>
        <w:szCs w:val="24"/>
        <w:lang w:val="en-US"/>
      </w:rPr>
      <w:t>curdata</w:t>
    </w:r>
    <w:proofErr w:type="spellEnd"/>
    <w:r>
      <w:rPr>
        <w:sz w:val="24"/>
        <w:szCs w:val="24"/>
        <w:lang w:val="en-US"/>
      </w:rPr>
      <w:t>}}</w:t>
    </w:r>
  </w:p>
  <w:p w:rsidR="000250D8" w:rsidRDefault="000250D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C4A8F"/>
    <w:multiLevelType w:val="hybridMultilevel"/>
    <w:tmpl w:val="345CF52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A13"/>
    <w:rsid w:val="000250D8"/>
    <w:rsid w:val="000402C7"/>
    <w:rsid w:val="000619AC"/>
    <w:rsid w:val="00190592"/>
    <w:rsid w:val="001B1F13"/>
    <w:rsid w:val="001F0626"/>
    <w:rsid w:val="003E1A95"/>
    <w:rsid w:val="00441D6A"/>
    <w:rsid w:val="00515A60"/>
    <w:rsid w:val="005C3873"/>
    <w:rsid w:val="005F58A5"/>
    <w:rsid w:val="006032D1"/>
    <w:rsid w:val="00603ED9"/>
    <w:rsid w:val="007636BF"/>
    <w:rsid w:val="0078520A"/>
    <w:rsid w:val="00850D58"/>
    <w:rsid w:val="0091054C"/>
    <w:rsid w:val="00914530"/>
    <w:rsid w:val="00953DF0"/>
    <w:rsid w:val="009A513C"/>
    <w:rsid w:val="00A51329"/>
    <w:rsid w:val="00AB457B"/>
    <w:rsid w:val="00B02A13"/>
    <w:rsid w:val="00BA52F6"/>
    <w:rsid w:val="00CF3363"/>
    <w:rsid w:val="00CF7F5D"/>
    <w:rsid w:val="00D83203"/>
    <w:rsid w:val="00E2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DF4136E-8967-4DEF-88C8-03AA0C9F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50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250D8"/>
  </w:style>
  <w:style w:type="paragraph" w:styleId="a5">
    <w:name w:val="footer"/>
    <w:basedOn w:val="a"/>
    <w:link w:val="a6"/>
    <w:uiPriority w:val="99"/>
    <w:unhideWhenUsed/>
    <w:rsid w:val="000250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250D8"/>
  </w:style>
  <w:style w:type="character" w:styleId="a7">
    <w:name w:val="Placeholder Text"/>
    <w:basedOn w:val="a0"/>
    <w:uiPriority w:val="99"/>
    <w:semiHidden/>
    <w:rsid w:val="000250D8"/>
    <w:rPr>
      <w:color w:val="808080"/>
    </w:rPr>
  </w:style>
  <w:style w:type="table" w:styleId="a8">
    <w:name w:val="Table Grid"/>
    <w:basedOn w:val="a1"/>
    <w:uiPriority w:val="39"/>
    <w:rsid w:val="00025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A513C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F7F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F7F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otskij.vasil\Documents\&#1055;&#1086;&#1083;&#1100;&#1079;&#1086;&#1074;&#1072;&#1090;&#1077;&#1083;&#1100;&#1089;&#1082;&#1080;&#1077;%20&#1096;&#1072;&#1073;&#1083;&#1086;&#1085;&#1099;%20Office\Order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Order</Template>
  <TotalTime>19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Admin</cp:lastModifiedBy>
  <cp:revision>13</cp:revision>
  <cp:lastPrinted>2022-07-26T11:02:00Z</cp:lastPrinted>
  <dcterms:created xsi:type="dcterms:W3CDTF">2022-07-27T08:09:00Z</dcterms:created>
  <dcterms:modified xsi:type="dcterms:W3CDTF">2022-08-01T11:04:00Z</dcterms:modified>
</cp:coreProperties>
</file>